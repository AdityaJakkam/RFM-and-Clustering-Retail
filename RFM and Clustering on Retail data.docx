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8B5277" w:rsidRDefault="00C6554A" w:rsidP="00C6554A">
      <w:pPr>
        <w:pStyle w:val="Photo"/>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rsidR="00C6554A" w:rsidRDefault="00213195" w:rsidP="00C6554A">
      <w:pPr>
        <w:pStyle w:val="Title"/>
      </w:pPr>
      <w:r>
        <w:t>RFM and Clustering on Retail data</w:t>
      </w:r>
      <w:r w:rsidR="00451C76">
        <w:t xml:space="preserve"> using R</w:t>
      </w:r>
    </w:p>
    <w:p w:rsidR="00C6554A" w:rsidRPr="00D5413C" w:rsidRDefault="00C6554A" w:rsidP="00C02BDE">
      <w:pPr>
        <w:pStyle w:val="Subtitle"/>
        <w:jc w:val="left"/>
      </w:pPr>
    </w:p>
    <w:p w:rsidR="00C6554A" w:rsidRDefault="00C02BDE" w:rsidP="00C02BDE">
      <w:pPr>
        <w:pStyle w:val="ContactInfo"/>
        <w:numPr>
          <w:ilvl w:val="0"/>
          <w:numId w:val="17"/>
        </w:numPr>
      </w:pPr>
      <w:r>
        <w:t xml:space="preserve">By </w:t>
      </w:r>
      <w:bookmarkStart w:id="5" w:name="_GoBack"/>
      <w:bookmarkEnd w:id="5"/>
      <w:r w:rsidR="00213195">
        <w:t>Aditya Jakkam</w:t>
      </w:r>
      <w:r w:rsidR="00C6554A">
        <w:br w:type="page"/>
      </w:r>
    </w:p>
    <w:p w:rsidR="00C6554A" w:rsidRDefault="00213195" w:rsidP="00C6554A">
      <w:pPr>
        <w:pStyle w:val="Heading1"/>
      </w:pPr>
      <w:r>
        <w:lastRenderedPageBreak/>
        <w:t>Introduction</w:t>
      </w:r>
    </w:p>
    <w:p w:rsidR="00C6554A" w:rsidRDefault="00213195" w:rsidP="00213195">
      <w:r>
        <w:t xml:space="preserve">Data was obtained from online website </w:t>
      </w:r>
      <w:r w:rsidR="00C17159">
        <w:t>data repository for the Recency, Frequency and Monetization analysis on the retail industry market.</w:t>
      </w:r>
    </w:p>
    <w:p w:rsidR="00C6554A" w:rsidRDefault="00C17159" w:rsidP="00C17159">
      <w:pPr>
        <w:pStyle w:val="ListBullet"/>
        <w:numPr>
          <w:ilvl w:val="0"/>
          <w:numId w:val="1"/>
        </w:numPr>
      </w:pPr>
      <w:r>
        <w:t>This data was used mainly for two purposes</w:t>
      </w:r>
    </w:p>
    <w:p w:rsidR="00C17159" w:rsidRDefault="00C17159" w:rsidP="00C17159">
      <w:pPr>
        <w:pStyle w:val="ListBullet"/>
        <w:numPr>
          <w:ilvl w:val="0"/>
          <w:numId w:val="1"/>
        </w:numPr>
      </w:pPr>
      <w:r>
        <w:t>1. To rank the customers based on their transactions history</w:t>
      </w:r>
    </w:p>
    <w:p w:rsidR="00C17159" w:rsidRPr="00514122" w:rsidRDefault="00C17159" w:rsidP="00C17159">
      <w:pPr>
        <w:pStyle w:val="ListBullet"/>
        <w:numPr>
          <w:ilvl w:val="0"/>
          <w:numId w:val="1"/>
        </w:numPr>
      </w:pPr>
      <w:r>
        <w:t>2. Cluster them into three categories: a. leaving customers, b. left customers and c. good customers</w:t>
      </w:r>
    </w:p>
    <w:p w:rsidR="00C17159" w:rsidRDefault="00C17159" w:rsidP="00C6554A">
      <w:pPr>
        <w:pStyle w:val="Heading2"/>
      </w:pPr>
    </w:p>
    <w:p w:rsidR="00C6554A" w:rsidRPr="00C17159" w:rsidRDefault="00C17159" w:rsidP="00C17159">
      <w:pPr>
        <w:rPr>
          <w:rFonts w:asciiTheme="majorHAnsi" w:eastAsiaTheme="majorEastAsia" w:hAnsiTheme="majorHAnsi" w:cstheme="majorBidi"/>
          <w:color w:val="007789" w:themeColor="accent1" w:themeShade="BF"/>
          <w:sz w:val="32"/>
        </w:rPr>
      </w:pPr>
      <w:r w:rsidRPr="00C17159">
        <w:rPr>
          <w:rFonts w:asciiTheme="majorHAnsi" w:eastAsiaTheme="majorEastAsia" w:hAnsiTheme="majorHAnsi" w:cstheme="majorBidi"/>
          <w:color w:val="007789" w:themeColor="accent1" w:themeShade="BF"/>
          <w:sz w:val="32"/>
        </w:rPr>
        <w:t>About Data</w:t>
      </w:r>
    </w:p>
    <w:p w:rsidR="00C17159" w:rsidRDefault="00BA56D3" w:rsidP="00C17159">
      <w:r>
        <w:t>Data has more than 56</w:t>
      </w:r>
      <w:r w:rsidR="00C17159">
        <w:t>0k observations with the following variables:</w:t>
      </w:r>
    </w:p>
    <w:p w:rsidR="00C17159" w:rsidRDefault="00C17159" w:rsidP="00C17159">
      <w:pPr>
        <w:pStyle w:val="ListParagraph"/>
        <w:numPr>
          <w:ilvl w:val="0"/>
          <w:numId w:val="16"/>
        </w:numPr>
      </w:pPr>
      <w:r>
        <w:t>InvoiceNo – Transaction number of the event</w:t>
      </w:r>
    </w:p>
    <w:p w:rsidR="00C17159" w:rsidRDefault="00C17159" w:rsidP="00C17159">
      <w:pPr>
        <w:pStyle w:val="ListParagraph"/>
        <w:numPr>
          <w:ilvl w:val="0"/>
          <w:numId w:val="16"/>
        </w:numPr>
      </w:pPr>
      <w:r>
        <w:t>StockCode – Inventory number for the product</w:t>
      </w:r>
    </w:p>
    <w:p w:rsidR="00C17159" w:rsidRDefault="00C17159" w:rsidP="00C17159">
      <w:pPr>
        <w:pStyle w:val="ListParagraph"/>
        <w:numPr>
          <w:ilvl w:val="0"/>
          <w:numId w:val="16"/>
        </w:numPr>
      </w:pPr>
      <w:r>
        <w:t xml:space="preserve">Description </w:t>
      </w:r>
      <w:r w:rsidR="00BA56D3">
        <w:t>–</w:t>
      </w:r>
      <w:r>
        <w:t xml:space="preserve"> </w:t>
      </w:r>
      <w:r w:rsidR="00BA56D3">
        <w:t>Name of the product</w:t>
      </w:r>
    </w:p>
    <w:p w:rsidR="00BA56D3" w:rsidRDefault="00BA56D3" w:rsidP="00C17159">
      <w:pPr>
        <w:pStyle w:val="ListParagraph"/>
        <w:numPr>
          <w:ilvl w:val="0"/>
          <w:numId w:val="16"/>
        </w:numPr>
      </w:pPr>
      <w:r>
        <w:t>Quantity – Quantity of the product bought</w:t>
      </w:r>
    </w:p>
    <w:p w:rsidR="00BA56D3" w:rsidRDefault="00BA56D3" w:rsidP="00C17159">
      <w:pPr>
        <w:pStyle w:val="ListParagraph"/>
        <w:numPr>
          <w:ilvl w:val="0"/>
          <w:numId w:val="16"/>
        </w:numPr>
      </w:pPr>
      <w:r>
        <w:t>InvoiceDate – Transaction date and time</w:t>
      </w:r>
    </w:p>
    <w:p w:rsidR="00BA56D3" w:rsidRDefault="00BA56D3" w:rsidP="00C17159">
      <w:pPr>
        <w:pStyle w:val="ListParagraph"/>
        <w:numPr>
          <w:ilvl w:val="0"/>
          <w:numId w:val="16"/>
        </w:numPr>
      </w:pPr>
      <w:r>
        <w:t>UnitPrice – Price of the product</w:t>
      </w:r>
    </w:p>
    <w:p w:rsidR="00BA56D3" w:rsidRDefault="00BA56D3" w:rsidP="00C17159">
      <w:pPr>
        <w:pStyle w:val="ListParagraph"/>
        <w:numPr>
          <w:ilvl w:val="0"/>
          <w:numId w:val="16"/>
        </w:numPr>
      </w:pPr>
      <w:r>
        <w:t>CustomerID – Unique ID of the customer</w:t>
      </w:r>
    </w:p>
    <w:p w:rsidR="00BA56D3" w:rsidRDefault="00BA56D3" w:rsidP="00C17159">
      <w:pPr>
        <w:pStyle w:val="ListParagraph"/>
        <w:numPr>
          <w:ilvl w:val="0"/>
          <w:numId w:val="16"/>
        </w:numPr>
      </w:pPr>
      <w:r>
        <w:t>Country – Country where the product was bought</w:t>
      </w:r>
    </w:p>
    <w:p w:rsidR="00BA56D3" w:rsidRDefault="00BA56D3" w:rsidP="00BA56D3">
      <w:r>
        <w:rPr>
          <w:noProof/>
        </w:rPr>
        <w:drawing>
          <wp:inline distT="0" distB="0" distL="0" distR="0" wp14:anchorId="117CCD2F" wp14:editId="74741B60">
            <wp:extent cx="5486400" cy="15608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1560830"/>
                    </a:xfrm>
                    <a:prstGeom prst="rect">
                      <a:avLst/>
                    </a:prstGeom>
                  </pic:spPr>
                </pic:pic>
              </a:graphicData>
            </a:graphic>
          </wp:inline>
        </w:drawing>
      </w:r>
    </w:p>
    <w:p w:rsidR="00426C38" w:rsidRDefault="00426C38" w:rsidP="00BA56D3">
      <w:r>
        <w:t>Figure 1. Data which was extracted from online</w:t>
      </w:r>
    </w:p>
    <w:p w:rsidR="00BA56D3" w:rsidRDefault="00BA56D3" w:rsidP="00BA56D3"/>
    <w:p w:rsidR="00BA56D3" w:rsidRDefault="00BA56D3" w:rsidP="00BA56D3">
      <w:pPr>
        <w:rPr>
          <w:rFonts w:asciiTheme="majorHAnsi" w:eastAsiaTheme="majorEastAsia" w:hAnsiTheme="majorHAnsi" w:cstheme="majorBidi"/>
          <w:color w:val="007789" w:themeColor="accent1" w:themeShade="BF"/>
          <w:sz w:val="32"/>
        </w:rPr>
      </w:pPr>
      <w:r w:rsidRPr="00BA56D3">
        <w:rPr>
          <w:rFonts w:asciiTheme="majorHAnsi" w:eastAsiaTheme="majorEastAsia" w:hAnsiTheme="majorHAnsi" w:cstheme="majorBidi"/>
          <w:color w:val="007789" w:themeColor="accent1" w:themeShade="BF"/>
          <w:sz w:val="32"/>
        </w:rPr>
        <w:t>Data Cleaning</w:t>
      </w:r>
    </w:p>
    <w:p w:rsidR="00BA56D3" w:rsidRDefault="00BA56D3" w:rsidP="00BA56D3">
      <w:r>
        <w:t>Since the data has lot of missing values in the customerid section, it was removed as it doesn’t make much sense for the analysis. There are more than 160k observations which doesn’t have customerid. It was removed because of our analysis.</w:t>
      </w:r>
    </w:p>
    <w:p w:rsidR="00BA56D3" w:rsidRDefault="00BA56D3" w:rsidP="00BA56D3">
      <w:r>
        <w:lastRenderedPageBreak/>
        <w:t xml:space="preserve">For our analysis, 4 variables are taken into consideration </w:t>
      </w:r>
      <w:r w:rsidR="00353B7C">
        <w:t>for the project. They are customerid, invoicedate, Unitprice and quantity.</w:t>
      </w:r>
    </w:p>
    <w:p w:rsidR="00353B7C" w:rsidRDefault="00353B7C" w:rsidP="00BA56D3">
      <w:r>
        <w:t>These are transitioned with the new name types as following:</w:t>
      </w:r>
    </w:p>
    <w:p w:rsidR="00353B7C" w:rsidRDefault="00353B7C" w:rsidP="00BA56D3">
      <w:r>
        <w:rPr>
          <w:noProof/>
        </w:rPr>
        <w:drawing>
          <wp:inline distT="0" distB="0" distL="0" distR="0" wp14:anchorId="5559F0B4" wp14:editId="7F47BA1B">
            <wp:extent cx="3000375" cy="1209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0375" cy="1209675"/>
                    </a:xfrm>
                    <a:prstGeom prst="rect">
                      <a:avLst/>
                    </a:prstGeom>
                  </pic:spPr>
                </pic:pic>
              </a:graphicData>
            </a:graphic>
          </wp:inline>
        </w:drawing>
      </w:r>
    </w:p>
    <w:p w:rsidR="00426C38" w:rsidRDefault="00426C38" w:rsidP="00BA56D3">
      <w:r>
        <w:t>Figure 2. After cleaning data with required variables</w:t>
      </w:r>
    </w:p>
    <w:p w:rsidR="00353B7C" w:rsidRDefault="00353B7C" w:rsidP="00BA56D3">
      <w:r>
        <w:t>Data was combined based on the customerid and date for the best analysis based on the customers. After the combinations data has unique customerid for date.</w:t>
      </w:r>
    </w:p>
    <w:p w:rsidR="00353B7C" w:rsidRDefault="00353B7C" w:rsidP="00BA56D3">
      <w:r>
        <w:t>Code was given in the appendix for the clarification.</w:t>
      </w:r>
    </w:p>
    <w:p w:rsidR="00353B7C" w:rsidRDefault="00353B7C" w:rsidP="00BA56D3"/>
    <w:p w:rsidR="00353B7C" w:rsidRPr="00353B7C" w:rsidRDefault="00353B7C" w:rsidP="00BA56D3">
      <w:pPr>
        <w:rPr>
          <w:rFonts w:asciiTheme="majorHAnsi" w:eastAsiaTheme="majorEastAsia" w:hAnsiTheme="majorHAnsi" w:cstheme="majorBidi"/>
          <w:color w:val="007789" w:themeColor="accent1" w:themeShade="BF"/>
          <w:sz w:val="32"/>
        </w:rPr>
      </w:pPr>
      <w:r w:rsidRPr="00353B7C">
        <w:rPr>
          <w:rFonts w:asciiTheme="majorHAnsi" w:eastAsiaTheme="majorEastAsia" w:hAnsiTheme="majorHAnsi" w:cstheme="majorBidi"/>
          <w:color w:val="007789" w:themeColor="accent1" w:themeShade="BF"/>
          <w:sz w:val="32"/>
        </w:rPr>
        <w:t>RFM Analysis</w:t>
      </w:r>
      <w:r>
        <w:rPr>
          <w:rFonts w:asciiTheme="majorHAnsi" w:eastAsiaTheme="majorEastAsia" w:hAnsiTheme="majorHAnsi" w:cstheme="majorBidi"/>
          <w:color w:val="007789" w:themeColor="accent1" w:themeShade="BF"/>
          <w:sz w:val="32"/>
        </w:rPr>
        <w:t xml:space="preserve"> and Clustering</w:t>
      </w:r>
    </w:p>
    <w:p w:rsidR="00353B7C" w:rsidRDefault="00353B7C" w:rsidP="00BA56D3">
      <w:r>
        <w:t xml:space="preserve">Functions was used to get the recency based transaction date, frequency </w:t>
      </w:r>
      <w:r w:rsidR="002D4153">
        <w:t>based on the quantity and monetization based on the money spent by the customer in buying different products.</w:t>
      </w:r>
    </w:p>
    <w:p w:rsidR="00426C38" w:rsidRDefault="002D4153" w:rsidP="00BA56D3">
      <w:r>
        <w:t>This data was further divided into three different clusters based on the ranks given to each customer. This will be used by the marketing department in deciding about the different promotional activities.</w:t>
      </w:r>
    </w:p>
    <w:p w:rsidR="00426C38" w:rsidRDefault="00426C38" w:rsidP="00BA56D3">
      <w:r>
        <w:rPr>
          <w:noProof/>
        </w:rPr>
        <w:drawing>
          <wp:inline distT="0" distB="0" distL="0" distR="0" wp14:anchorId="43855A91" wp14:editId="75210639">
            <wp:extent cx="5486400" cy="20408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040890"/>
                    </a:xfrm>
                    <a:prstGeom prst="rect">
                      <a:avLst/>
                    </a:prstGeom>
                  </pic:spPr>
                </pic:pic>
              </a:graphicData>
            </a:graphic>
          </wp:inline>
        </w:drawing>
      </w:r>
    </w:p>
    <w:p w:rsidR="00426C38" w:rsidRDefault="00426C38" w:rsidP="00BA56D3">
      <w:r>
        <w:t>Figure 3. Data set for the good standing customers</w:t>
      </w:r>
    </w:p>
    <w:p w:rsidR="00426C38" w:rsidRDefault="00426C38" w:rsidP="00BA56D3">
      <w:r>
        <w:rPr>
          <w:noProof/>
        </w:rPr>
        <w:lastRenderedPageBreak/>
        <w:drawing>
          <wp:inline distT="0" distB="0" distL="0" distR="0" wp14:anchorId="4A4AAE6C" wp14:editId="11EED519">
            <wp:extent cx="5486400" cy="19665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1966595"/>
                    </a:xfrm>
                    <a:prstGeom prst="rect">
                      <a:avLst/>
                    </a:prstGeom>
                  </pic:spPr>
                </pic:pic>
              </a:graphicData>
            </a:graphic>
          </wp:inline>
        </w:drawing>
      </w:r>
    </w:p>
    <w:p w:rsidR="00426C38" w:rsidRDefault="00426C38" w:rsidP="00BA56D3">
      <w:r>
        <w:t>Figure 4. Data set for the left customers</w:t>
      </w:r>
    </w:p>
    <w:p w:rsidR="002D4153" w:rsidRDefault="002D4153" w:rsidP="00BA56D3"/>
    <w:p w:rsidR="002D4153" w:rsidRPr="002D4153" w:rsidRDefault="002D4153" w:rsidP="00BA56D3">
      <w:pPr>
        <w:rPr>
          <w:rFonts w:asciiTheme="majorHAnsi" w:eastAsiaTheme="majorEastAsia" w:hAnsiTheme="majorHAnsi" w:cstheme="majorBidi"/>
          <w:color w:val="007789" w:themeColor="accent1" w:themeShade="BF"/>
          <w:sz w:val="32"/>
        </w:rPr>
      </w:pPr>
      <w:r>
        <w:rPr>
          <w:rFonts w:asciiTheme="majorHAnsi" w:eastAsiaTheme="majorEastAsia" w:hAnsiTheme="majorHAnsi" w:cstheme="majorBidi"/>
          <w:color w:val="007789" w:themeColor="accent1" w:themeShade="BF"/>
          <w:sz w:val="32"/>
        </w:rPr>
        <w:t>Result</w:t>
      </w:r>
      <w:r w:rsidRPr="002D4153">
        <w:rPr>
          <w:rFonts w:asciiTheme="majorHAnsi" w:eastAsiaTheme="majorEastAsia" w:hAnsiTheme="majorHAnsi" w:cstheme="majorBidi"/>
          <w:color w:val="007789" w:themeColor="accent1" w:themeShade="BF"/>
          <w:sz w:val="32"/>
        </w:rPr>
        <w:t xml:space="preserve"> </w:t>
      </w:r>
    </w:p>
    <w:p w:rsidR="00353B7C" w:rsidRDefault="002D4153" w:rsidP="00BA56D3">
      <w:r>
        <w:t>Result was extracted from R so that ID’s of customers with different clusters. This will be used for the email promotions and coupon promotions.</w:t>
      </w:r>
    </w:p>
    <w:p w:rsidR="002D4153" w:rsidRDefault="002D4153" w:rsidP="00BA56D3">
      <w:r>
        <w:t>For the good customers, it is always best to promote and give coupons as they are reliable and we can except purchases from them. We can upsell here for more revenue to the company.</w:t>
      </w:r>
    </w:p>
    <w:p w:rsidR="002D4153" w:rsidRDefault="002D4153" w:rsidP="00BA56D3">
      <w:r>
        <w:t>For the leaving customers, it is good if we can attract them to purchase more. We can upsell and cross sell here so that customers will make some more purchases and increase the revenue to the company.</w:t>
      </w:r>
    </w:p>
    <w:p w:rsidR="002D4153" w:rsidRDefault="002D4153" w:rsidP="00BA56D3">
      <w:r>
        <w:t xml:space="preserve">For the left customers, it is better </w:t>
      </w:r>
      <w:r w:rsidR="00426C38">
        <w:t>to promote less as we expect less purchases from them. This way we can decrease the operational costs for the company.</w:t>
      </w:r>
    </w:p>
    <w:p w:rsidR="002D4153" w:rsidRPr="00BA56D3" w:rsidRDefault="002D4153" w:rsidP="00BA56D3"/>
    <w:p w:rsidR="00E34677" w:rsidRDefault="00E34677" w:rsidP="00C17159"/>
    <w:p w:rsidR="00426C38" w:rsidRDefault="00426C38" w:rsidP="00C17159"/>
    <w:p w:rsidR="00426C38" w:rsidRDefault="00426C38" w:rsidP="00C17159"/>
    <w:p w:rsidR="00426C38" w:rsidRDefault="00426C38" w:rsidP="00C17159"/>
    <w:p w:rsidR="00426C38" w:rsidRDefault="00426C38" w:rsidP="00C17159"/>
    <w:p w:rsidR="00426C38" w:rsidRDefault="00426C38" w:rsidP="00C17159"/>
    <w:p w:rsidR="00426C38" w:rsidRDefault="00426C38" w:rsidP="00C17159"/>
    <w:p w:rsidR="00426C38" w:rsidRPr="00426C38" w:rsidRDefault="00426C38" w:rsidP="00C17159">
      <w:pPr>
        <w:rPr>
          <w:rFonts w:asciiTheme="majorHAnsi" w:eastAsiaTheme="majorEastAsia" w:hAnsiTheme="majorHAnsi" w:cstheme="majorBidi"/>
          <w:color w:val="007789" w:themeColor="accent1" w:themeShade="BF"/>
          <w:sz w:val="32"/>
        </w:rPr>
      </w:pPr>
      <w:r w:rsidRPr="00426C38">
        <w:rPr>
          <w:rFonts w:asciiTheme="majorHAnsi" w:eastAsiaTheme="majorEastAsia" w:hAnsiTheme="majorHAnsi" w:cstheme="majorBidi"/>
          <w:color w:val="007789" w:themeColor="accent1" w:themeShade="BF"/>
          <w:sz w:val="32"/>
        </w:rPr>
        <w:lastRenderedPageBreak/>
        <w:t>Appendix</w:t>
      </w:r>
    </w:p>
    <w:p w:rsidR="00426C38" w:rsidRPr="00426C38" w:rsidRDefault="00426C38" w:rsidP="00C17159">
      <w:pPr>
        <w:rPr>
          <w:b/>
        </w:rPr>
      </w:pPr>
      <w:r>
        <w:rPr>
          <w:b/>
        </w:rPr>
        <w:t xml:space="preserve">R </w:t>
      </w:r>
      <w:r w:rsidRPr="00426C38">
        <w:rPr>
          <w:b/>
        </w:rPr>
        <w:t>Code</w:t>
      </w:r>
      <w:r>
        <w:rPr>
          <w:b/>
        </w:rPr>
        <w:t xml:space="preserve"> which was used</w:t>
      </w:r>
      <w:r w:rsidRPr="00426C38">
        <w:rPr>
          <w:b/>
        </w:rPr>
        <w:t>:</w:t>
      </w:r>
    </w:p>
    <w:p w:rsidR="00426C38" w:rsidRDefault="00426C38" w:rsidP="00C17159"/>
    <w:p w:rsidR="00426C38" w:rsidRDefault="00426C38" w:rsidP="00426C38">
      <w:r>
        <w:t>#libraries used for the analysis</w:t>
      </w:r>
    </w:p>
    <w:p w:rsidR="00426C38" w:rsidRDefault="00426C38" w:rsidP="00426C38">
      <w:r>
        <w:t>library(readxl)</w:t>
      </w:r>
    </w:p>
    <w:p w:rsidR="00426C38" w:rsidRDefault="00426C38" w:rsidP="00426C38">
      <w:r>
        <w:t>library(magrittr)</w:t>
      </w:r>
    </w:p>
    <w:p w:rsidR="00426C38" w:rsidRDefault="00426C38" w:rsidP="00426C38">
      <w:r>
        <w:t>library(dplyr)</w:t>
      </w:r>
    </w:p>
    <w:p w:rsidR="00426C38" w:rsidRDefault="00426C38" w:rsidP="00426C38">
      <w:r>
        <w:t>library(plyr)</w:t>
      </w:r>
    </w:p>
    <w:p w:rsidR="00426C38" w:rsidRDefault="00426C38" w:rsidP="00426C38">
      <w:r>
        <w:t>library(Hmisc)</w:t>
      </w:r>
    </w:p>
    <w:p w:rsidR="00426C38" w:rsidRDefault="00426C38" w:rsidP="00426C38">
      <w:r>
        <w:t>library(histogram)</w:t>
      </w:r>
    </w:p>
    <w:p w:rsidR="00426C38" w:rsidRDefault="00426C38" w:rsidP="00426C38">
      <w:r>
        <w:t>library(ggplot2)</w:t>
      </w:r>
    </w:p>
    <w:p w:rsidR="00426C38" w:rsidRDefault="00426C38" w:rsidP="00426C38">
      <w:r>
        <w:t>library(scales)</w:t>
      </w:r>
    </w:p>
    <w:p w:rsidR="00426C38" w:rsidRDefault="00426C38" w:rsidP="00426C38">
      <w:r>
        <w:t>library(grid)</w:t>
      </w:r>
    </w:p>
    <w:p w:rsidR="00426C38" w:rsidRDefault="00426C38" w:rsidP="00426C38">
      <w:r>
        <w:t>library(RColorBrewer)</w:t>
      </w:r>
    </w:p>
    <w:p w:rsidR="00426C38" w:rsidRDefault="00426C38" w:rsidP="00426C38">
      <w:r>
        <w:t>library(foreign)</w:t>
      </w:r>
    </w:p>
    <w:p w:rsidR="00426C38" w:rsidRDefault="00426C38" w:rsidP="00426C38">
      <w:r>
        <w:t>#reading the file</w:t>
      </w:r>
    </w:p>
    <w:p w:rsidR="00426C38" w:rsidRDefault="00426C38" w:rsidP="00426C38">
      <w:r>
        <w:t>Online_Retail &lt;- read_excel("D:/projects/retail/Online Retail.xlsx")</w:t>
      </w:r>
    </w:p>
    <w:p w:rsidR="00426C38" w:rsidRDefault="00426C38" w:rsidP="00426C38">
      <w:r>
        <w:t>View(Online_Retail)</w:t>
      </w:r>
    </w:p>
    <w:p w:rsidR="00426C38" w:rsidRDefault="00426C38" w:rsidP="00426C38">
      <w:r>
        <w:t>#Converting charater format to Date for "InvoiceDate" variable</w:t>
      </w:r>
    </w:p>
    <w:p w:rsidR="00426C38" w:rsidRDefault="00426C38" w:rsidP="00426C38">
      <w:r>
        <w:t>Online_Retail$InvoiceDate = as.Date(Online_Retail$InvoiceDate, format('%Y-%m-%d'))</w:t>
      </w:r>
    </w:p>
    <w:p w:rsidR="00426C38" w:rsidRDefault="00426C38" w:rsidP="00426C38">
      <w:r>
        <w:t>View(Online_Retail)</w:t>
      </w:r>
    </w:p>
    <w:p w:rsidR="00426C38" w:rsidRDefault="00426C38" w:rsidP="00426C38">
      <w:r>
        <w:t>#Removing the unwanted observations - observations without customerID</w:t>
      </w:r>
    </w:p>
    <w:p w:rsidR="00426C38" w:rsidRDefault="00426C38" w:rsidP="00426C38">
      <w:r>
        <w:t>str(Online_Retail)</w:t>
      </w:r>
    </w:p>
    <w:p w:rsidR="00426C38" w:rsidRDefault="00426C38" w:rsidP="00426C38">
      <w:r>
        <w:t>complete.cases(Online_Retail)</w:t>
      </w:r>
    </w:p>
    <w:p w:rsidR="00426C38" w:rsidRDefault="00426C38" w:rsidP="00426C38">
      <w:r>
        <w:t>Online_Retail &lt;- Online_Retail[complete.cases(Online_Retail), ]</w:t>
      </w:r>
    </w:p>
    <w:p w:rsidR="00426C38" w:rsidRDefault="00426C38" w:rsidP="00426C38">
      <w:r>
        <w:lastRenderedPageBreak/>
        <w:t>str(On</w:t>
      </w:r>
      <w:r w:rsidR="00DF78A3">
        <w:t>line_Retail)</w:t>
      </w:r>
    </w:p>
    <w:p w:rsidR="00426C38" w:rsidRDefault="00426C38" w:rsidP="00426C38">
      <w:r>
        <w:t>Online_R</w:t>
      </w:r>
      <w:r w:rsidR="00DF78A3">
        <w:t>etail &lt;- na.omit(Online_Retail)</w:t>
      </w:r>
    </w:p>
    <w:p w:rsidR="00426C38" w:rsidRDefault="00DF78A3" w:rsidP="00426C38">
      <w:r>
        <w:t>View(Online_Retail)</w:t>
      </w:r>
    </w:p>
    <w:p w:rsidR="00426C38" w:rsidRDefault="00426C38" w:rsidP="00426C38">
      <w:r>
        <w:t>#Combining the chan</w:t>
      </w:r>
      <w:r w:rsidR="00DF78A3">
        <w:t>ges and creating a new data set</w:t>
      </w:r>
    </w:p>
    <w:p w:rsidR="00426C38" w:rsidRDefault="00426C38" w:rsidP="00426C38">
      <w:r>
        <w:t>Retail &lt;- data.frame((cbind(Online_Retail$CustomerID, Online_Retail["InvoiceDate"], Online_Retail$Quantity, Online_Retail$UnitP</w:t>
      </w:r>
      <w:r w:rsidR="00DF78A3">
        <w:t>rice)))</w:t>
      </w:r>
    </w:p>
    <w:p w:rsidR="00426C38" w:rsidRDefault="00DF78A3" w:rsidP="00426C38">
      <w:r>
        <w:t>View(Retail)</w:t>
      </w:r>
    </w:p>
    <w:p w:rsidR="00426C38" w:rsidRDefault="00426C38" w:rsidP="00426C38">
      <w:r>
        <w:t>#Addi</w:t>
      </w:r>
      <w:r w:rsidR="00DF78A3">
        <w:t>ng column names to the data set</w:t>
      </w:r>
    </w:p>
    <w:p w:rsidR="00426C38" w:rsidRDefault="00426C38" w:rsidP="00426C38">
      <w:r>
        <w:t>names &lt;- c</w:t>
      </w:r>
      <w:r w:rsidR="00DF78A3">
        <w:t>("id","date","count","payment")</w:t>
      </w:r>
    </w:p>
    <w:p w:rsidR="00426C38" w:rsidRDefault="00DF78A3" w:rsidP="00426C38">
      <w:r>
        <w:t>names(Retail) &lt;- names</w:t>
      </w:r>
    </w:p>
    <w:p w:rsidR="00426C38" w:rsidRDefault="00DF78A3" w:rsidP="00426C38">
      <w:r>
        <w:t>View(Retail)</w:t>
      </w:r>
    </w:p>
    <w:p w:rsidR="00426C38" w:rsidRDefault="00426C38" w:rsidP="00426C38">
      <w:r>
        <w:t>#Partial output of the data and ther number of observations</w:t>
      </w:r>
    </w:p>
    <w:p w:rsidR="00426C38" w:rsidRDefault="00426C38" w:rsidP="00426C38">
      <w:r>
        <w:t>head(Retail)</w:t>
      </w:r>
    </w:p>
    <w:p w:rsidR="00426C38" w:rsidRDefault="00426C38" w:rsidP="00426C38">
      <w:r>
        <w:t>dim(Retail)</w:t>
      </w:r>
    </w:p>
    <w:p w:rsidR="00426C38" w:rsidRDefault="00426C38" w:rsidP="00426C38">
      <w:r>
        <w:t>#Adding the prices, frequency for the same ID and date observations</w:t>
      </w:r>
    </w:p>
    <w:p w:rsidR="00426C38" w:rsidRDefault="00426C38" w:rsidP="00426C38">
      <w:r>
        <w:t>ddply(Retail,.(id,date),summarize,fre=sum(count),payment=sum(payment))</w:t>
      </w:r>
    </w:p>
    <w:p w:rsidR="00426C38" w:rsidRDefault="00426C38" w:rsidP="00426C38">
      <w:r>
        <w:t>#Removing the duplicacy of the data</w:t>
      </w:r>
    </w:p>
    <w:p w:rsidR="00426C38" w:rsidRDefault="00426C38" w:rsidP="00426C38">
      <w:r>
        <w:t>uid &lt;- Retail[!duplicated(Retail[,"id"]),]</w:t>
      </w:r>
    </w:p>
    <w:p w:rsidR="00426C38" w:rsidRDefault="00426C38" w:rsidP="00426C38">
      <w:r>
        <w:t>dim(uid)</w:t>
      </w:r>
    </w:p>
    <w:p w:rsidR="00426C38" w:rsidRDefault="00E34677" w:rsidP="00426C38">
      <w:r>
        <w:t xml:space="preserve"> </w:t>
      </w:r>
      <w:r w:rsidR="00426C38">
        <w:t># RFM amalysis function</w:t>
      </w:r>
    </w:p>
    <w:p w:rsidR="00426C38" w:rsidRDefault="00E34677" w:rsidP="00426C38">
      <w:r>
        <w:t xml:space="preserve"> </w:t>
      </w:r>
      <w:r w:rsidR="00426C38">
        <w:t>#'result &lt;- rfm_auto(data)</w:t>
      </w:r>
    </w:p>
    <w:p w:rsidR="00426C38" w:rsidRDefault="00E34677" w:rsidP="00426C38">
      <w:r>
        <w:t xml:space="preserve"> </w:t>
      </w:r>
      <w:r w:rsidR="00426C38">
        <w:t>data &lt;- Retail</w:t>
      </w:r>
    </w:p>
    <w:p w:rsidR="00426C38" w:rsidRDefault="00E34677" w:rsidP="00426C38">
      <w:r>
        <w:t xml:space="preserve"> </w:t>
      </w:r>
      <w:r w:rsidR="00426C38">
        <w:t xml:space="preserve">rfm_auto &lt;- function(data, id="id", payment="payment", date="date", </w:t>
      </w:r>
    </w:p>
    <w:p w:rsidR="00426C38" w:rsidRDefault="00E34677" w:rsidP="00426C38">
      <w:r>
        <w:t xml:space="preserve">           </w:t>
      </w:r>
      <w:r w:rsidR="00426C38">
        <w:t xml:space="preserve"> breaks=c(r=5, f=5, m=5), date_format, </w:t>
      </w:r>
    </w:p>
    <w:p w:rsidR="00426C38" w:rsidRDefault="00E34677" w:rsidP="00426C38">
      <w:r>
        <w:t xml:space="preserve">           </w:t>
      </w:r>
      <w:r w:rsidR="00426C38">
        <w:t xml:space="preserve"> to_text=" to ", exact=FALSE, tz=Sys.timezone()) {</w:t>
      </w:r>
    </w:p>
    <w:p w:rsidR="00426C38" w:rsidRDefault="00E34677" w:rsidP="00426C38">
      <w:r>
        <w:t xml:space="preserve">  </w:t>
      </w:r>
      <w:r w:rsidR="00426C38">
        <w:t>if(is.list(breaks)) {</w:t>
      </w:r>
    </w:p>
    <w:p w:rsidR="00426C38" w:rsidRDefault="00E34677" w:rsidP="00426C38">
      <w:r>
        <w:lastRenderedPageBreak/>
        <w:t xml:space="preserve">   </w:t>
      </w:r>
      <w:r w:rsidR="00426C38">
        <w:t>breaks &lt;- c(r=breaks[["r"]], f=breaks[["f"]], m=breaks[["m"]])</w:t>
      </w:r>
      <w:r>
        <w:t xml:space="preserve">   </w:t>
      </w:r>
    </w:p>
    <w:p w:rsidR="00426C38" w:rsidRDefault="00E34677" w:rsidP="00426C38">
      <w:r>
        <w:t xml:space="preserve">  </w:t>
      </w:r>
      <w:r w:rsidR="00426C38">
        <w:t>} else if(is.vector(breaks) &amp;&amp; is.numeric(breaks)) {</w:t>
      </w:r>
    </w:p>
    <w:p w:rsidR="00426C38" w:rsidRDefault="00E34677" w:rsidP="00426C38">
      <w:r>
        <w:t xml:space="preserve">   </w:t>
      </w:r>
      <w:r w:rsidR="00426C38">
        <w:t>if(length(breaks) == 1) {</w:t>
      </w:r>
    </w:p>
    <w:p w:rsidR="00426C38" w:rsidRDefault="00E34677" w:rsidP="00426C38">
      <w:r>
        <w:t xml:space="preserve">    </w:t>
      </w:r>
      <w:r w:rsidR="00426C38">
        <w:t>breaks &lt;- c(r=breaks, f=breaks, m=breaks)</w:t>
      </w:r>
    </w:p>
    <w:p w:rsidR="00426C38" w:rsidRDefault="00E34677" w:rsidP="00426C38">
      <w:r>
        <w:t xml:space="preserve">   </w:t>
      </w:r>
      <w:r w:rsidR="00426C38">
        <w:t>} else {</w:t>
      </w:r>
    </w:p>
    <w:p w:rsidR="00426C38" w:rsidRDefault="00E34677" w:rsidP="00426C38">
      <w:r>
        <w:t xml:space="preserve">    </w:t>
      </w:r>
      <w:r w:rsidR="00426C38">
        <w:t>breaks &lt;- c(r=unname(breaks["r"]), f=unname(breaks["f"]), m=unname(breaks["m"]))</w:t>
      </w:r>
    </w:p>
    <w:p w:rsidR="00426C38" w:rsidRDefault="00E34677" w:rsidP="00426C38">
      <w:r>
        <w:t xml:space="preserve">   </w:t>
      </w:r>
      <w:r w:rsidR="00426C38">
        <w:t>}</w:t>
      </w:r>
    </w:p>
    <w:p w:rsidR="00426C38" w:rsidRDefault="00E34677" w:rsidP="00426C38">
      <w:r>
        <w:t xml:space="preserve">  </w:t>
      </w:r>
      <w:r w:rsidR="00426C38">
        <w:t>}</w:t>
      </w:r>
    </w:p>
    <w:p w:rsidR="00426C38" w:rsidRDefault="00E34677" w:rsidP="00426C38">
      <w:r>
        <w:t xml:space="preserve">  </w:t>
      </w:r>
      <w:r w:rsidR="00426C38">
        <w:t>if(length(breaks) != 3) stop()</w:t>
      </w:r>
    </w:p>
    <w:p w:rsidR="00426C38" w:rsidRDefault="00E34677" w:rsidP="00426C38">
      <w:r>
        <w:t xml:space="preserve">  </w:t>
      </w:r>
      <w:r w:rsidR="00426C38">
        <w:t>is.Date &lt;- function(x) is(x, "Date")</w:t>
      </w:r>
    </w:p>
    <w:p w:rsidR="00426C38" w:rsidRDefault="00E34677" w:rsidP="00426C38">
      <w:r>
        <w:t xml:space="preserve">  </w:t>
      </w:r>
      <w:r w:rsidR="00426C38">
        <w:t>is.POSIXlt &lt;- function(x) is(x, "POSIXlt")</w:t>
      </w:r>
    </w:p>
    <w:p w:rsidR="00426C38" w:rsidRDefault="00E34677" w:rsidP="00426C38">
      <w:r>
        <w:t xml:space="preserve">  </w:t>
      </w:r>
      <w:r w:rsidR="00DF78A3">
        <w:t>data &lt;- data.frame(data)</w:t>
      </w:r>
    </w:p>
    <w:p w:rsidR="00426C38" w:rsidRDefault="00E34677" w:rsidP="00426C38">
      <w:r>
        <w:t xml:space="preserve">  if(is.factor(data[,date]))</w:t>
      </w:r>
    </w:p>
    <w:p w:rsidR="00426C38" w:rsidRDefault="00E34677" w:rsidP="00426C38">
      <w:r>
        <w:t xml:space="preserve">   </w:t>
      </w:r>
      <w:r w:rsidR="00426C38">
        <w:t>data[,dat</w:t>
      </w:r>
      <w:r>
        <w:t>e] &lt;- as.character(data[,date])</w:t>
      </w:r>
    </w:p>
    <w:p w:rsidR="00426C38" w:rsidRDefault="00E34677" w:rsidP="00426C38">
      <w:r>
        <w:t xml:space="preserve">  </w:t>
      </w:r>
      <w:r w:rsidR="00426C38">
        <w:t>if(!missing(date_format</w:t>
      </w:r>
      <w:r>
        <w:t>) &amp;&amp; is.character(data[,date]))</w:t>
      </w:r>
    </w:p>
    <w:p w:rsidR="00426C38" w:rsidRDefault="00E34677" w:rsidP="00426C38">
      <w:r>
        <w:t xml:space="preserve">   </w:t>
      </w:r>
      <w:r w:rsidR="00426C38">
        <w:t>data[,date] &lt;- strptime(data[,date], format = date_</w:t>
      </w:r>
      <w:r>
        <w:t>format, tz = tz) %&gt;% as.POSIXct</w:t>
      </w:r>
    </w:p>
    <w:p w:rsidR="00426C38" w:rsidRDefault="00E34677" w:rsidP="00426C38">
      <w:r>
        <w:t xml:space="preserve">  if(is.Date(data[,date]))</w:t>
      </w:r>
    </w:p>
    <w:p w:rsidR="00426C38" w:rsidRDefault="00E34677" w:rsidP="00426C38">
      <w:r>
        <w:t xml:space="preserve">   </w:t>
      </w:r>
      <w:r w:rsidR="00426C38">
        <w:t>data[,dat</w:t>
      </w:r>
      <w:r>
        <w:t>e] &lt;- as.character(data[,date])</w:t>
      </w:r>
    </w:p>
    <w:p w:rsidR="00426C38" w:rsidRDefault="00E34677" w:rsidP="00426C38">
      <w:r>
        <w:t xml:space="preserve">  </w:t>
      </w:r>
      <w:r w:rsidR="00426C38">
        <w:t>if(is.character(data[,dat</w:t>
      </w:r>
      <w:r>
        <w:t>e]) || is.POSIXlt(data[,date]))</w:t>
      </w:r>
    </w:p>
    <w:p w:rsidR="00426C38" w:rsidRDefault="00E34677" w:rsidP="00426C38">
      <w:r>
        <w:t xml:space="preserve">   </w:t>
      </w:r>
      <w:r w:rsidR="00426C38">
        <w:t>data[,date] &lt;- a</w:t>
      </w:r>
      <w:r>
        <w:t>s.POSIXct(data[,date], tz = tz)</w:t>
      </w:r>
    </w:p>
    <w:p w:rsidR="00426C38" w:rsidRDefault="00E34677" w:rsidP="00426C38">
      <w:r>
        <w:t xml:space="preserve">  </w:t>
      </w:r>
      <w:r w:rsidR="00426C38">
        <w:t>dots &lt;- list(sprintf("max(%s)", date), ~n(), sprintf("sum(%s)", payment</w:t>
      </w:r>
      <w:r>
        <w:t>))</w:t>
      </w:r>
    </w:p>
    <w:p w:rsidR="00426C38" w:rsidRDefault="00E34677" w:rsidP="00426C38">
      <w:r>
        <w:t xml:space="preserve">  rfm &lt;- data %&gt;%</w:t>
      </w:r>
    </w:p>
    <w:p w:rsidR="00426C38" w:rsidRDefault="00E34677" w:rsidP="00426C38">
      <w:r>
        <w:t xml:space="preserve">   group_by_(.dots = id) %&gt;%</w:t>
      </w:r>
    </w:p>
    <w:p w:rsidR="00426C38" w:rsidRDefault="00E34677" w:rsidP="00426C38">
      <w:r>
        <w:t xml:space="preserve">   </w:t>
      </w:r>
      <w:r w:rsidR="00426C38">
        <w:t>summarise_(.dots = dots %&gt;% setNames(c("Recency", "Frequency", "Monetary")))</w:t>
      </w:r>
    </w:p>
    <w:p w:rsidR="00426C38" w:rsidRDefault="00E34677" w:rsidP="00426C38">
      <w:r>
        <w:t xml:space="preserve">  </w:t>
      </w:r>
      <w:r w:rsidR="00426C38">
        <w:t>r_breaks &lt;- rfm_compute_bre</w:t>
      </w:r>
      <w:r>
        <w:t>aks(rfm$Recency,  breaks["r"])</w:t>
      </w:r>
    </w:p>
    <w:p w:rsidR="00426C38" w:rsidRDefault="00E34677" w:rsidP="00426C38">
      <w:r>
        <w:t xml:space="preserve">  </w:t>
      </w:r>
      <w:r w:rsidR="00426C38">
        <w:t>f_breaks &lt;- rfm_compute_bre</w:t>
      </w:r>
      <w:r>
        <w:t>aks(rfm$Frequency, breaks["f"])</w:t>
      </w:r>
    </w:p>
    <w:p w:rsidR="00426C38" w:rsidRDefault="00E34677" w:rsidP="00426C38">
      <w:r>
        <w:lastRenderedPageBreak/>
        <w:t xml:space="preserve">  </w:t>
      </w:r>
      <w:r w:rsidR="00426C38">
        <w:t>m_breaks &lt;- rfm_compute_bre</w:t>
      </w:r>
      <w:r>
        <w:t>aks(rfm$Monetary, breaks["m"])</w:t>
      </w:r>
    </w:p>
    <w:p w:rsidR="00426C38" w:rsidRDefault="00E34677" w:rsidP="00426C38">
      <w:r>
        <w:t xml:space="preserve">  max_date &lt;- max(r_breaks)</w:t>
      </w:r>
    </w:p>
    <w:p w:rsidR="00426C38" w:rsidRDefault="00E34677" w:rsidP="00426C38">
      <w:r>
        <w:t xml:space="preserve">  if(!exact) {</w:t>
      </w:r>
    </w:p>
    <w:p w:rsidR="00426C38" w:rsidRDefault="00E34677" w:rsidP="00426C38">
      <w:r>
        <w:t xml:space="preserve">   </w:t>
      </w:r>
      <w:r w:rsidR="00426C38">
        <w:t>r_breaks_date</w:t>
      </w:r>
      <w:r>
        <w:t xml:space="preserve"> &lt;- r_breaks %&gt;% as.Date(tz=tz)</w:t>
      </w:r>
    </w:p>
    <w:p w:rsidR="00426C38" w:rsidRDefault="00E34677" w:rsidP="00426C38">
      <w:r>
        <w:t xml:space="preserve">   </w:t>
      </w:r>
      <w:r w:rsidR="00426C38">
        <w:t>r_breaks_date &lt;- c(r_breaks_date[1], Map(function(d) d+1, r_breaks_date[-1]) %&gt;% unlist)</w:t>
      </w:r>
    </w:p>
    <w:p w:rsidR="00426C38" w:rsidRDefault="00E34677" w:rsidP="00426C38">
      <w:r>
        <w:t xml:space="preserve">   </w:t>
      </w:r>
      <w:r w:rsidR="00426C38">
        <w:t>r_breaks &lt;- r_breaks_date %&gt;% as.</w:t>
      </w:r>
      <w:r>
        <w:t>character %&gt;% as.POSIXct(tz=tz)</w:t>
      </w:r>
    </w:p>
    <w:p w:rsidR="00426C38" w:rsidRDefault="00E34677" w:rsidP="00426C38">
      <w:r>
        <w:t xml:space="preserve">   </w:t>
      </w:r>
      <w:r w:rsidR="00426C38">
        <w:t>f_breaks</w:t>
      </w:r>
      <w:r>
        <w:t xml:space="preserve"> &lt;- rfm_pretty_breaks(f_breaks)</w:t>
      </w:r>
    </w:p>
    <w:p w:rsidR="00426C38" w:rsidRDefault="00E34677" w:rsidP="00426C38">
      <w:r>
        <w:t xml:space="preserve">   </w:t>
      </w:r>
      <w:r w:rsidR="00426C38">
        <w:t>m_breaks &lt;</w:t>
      </w:r>
      <w:r>
        <w:t>- rfm_pretty_breaks(m_breaks)</w:t>
      </w:r>
    </w:p>
    <w:p w:rsidR="00426C38" w:rsidRDefault="00E34677" w:rsidP="00426C38">
      <w:r>
        <w:t xml:space="preserve">  }</w:t>
      </w:r>
    </w:p>
    <w:p w:rsidR="00426C38" w:rsidRDefault="00E34677" w:rsidP="00426C38">
      <w:r>
        <w:t xml:space="preserve">  </w:t>
      </w:r>
      <w:r w:rsidR="00426C38">
        <w:t>lower_breaks &lt;- function(breaks) {</w:t>
      </w:r>
    </w:p>
    <w:p w:rsidR="00426C38" w:rsidRDefault="00E34677" w:rsidP="00426C38">
      <w:r>
        <w:t xml:space="preserve">   </w:t>
      </w:r>
      <w:r w:rsidR="00426C38">
        <w:t>c(breaks[1], breaks[-c(1,length(breaks))] + 1)</w:t>
      </w:r>
    </w:p>
    <w:p w:rsidR="00426C38" w:rsidRDefault="00E34677" w:rsidP="00426C38">
      <w:r>
        <w:t xml:space="preserve">  </w:t>
      </w:r>
      <w:r w:rsidR="00426C38">
        <w:t>}</w:t>
      </w:r>
    </w:p>
    <w:p w:rsidR="00426C38" w:rsidRDefault="00E34677" w:rsidP="00426C38">
      <w:r>
        <w:t xml:space="preserve">  </w:t>
      </w:r>
      <w:r w:rsidR="00426C38">
        <w:t>upper_breaks &lt;- function(breaks) {</w:t>
      </w:r>
    </w:p>
    <w:p w:rsidR="00426C38" w:rsidRDefault="00E34677" w:rsidP="00426C38">
      <w:r>
        <w:t xml:space="preserve">   </w:t>
      </w:r>
      <w:r w:rsidR="00426C38">
        <w:t>c(breaks[1], breaks[-c(1,length(breaks))] - 1)</w:t>
      </w:r>
    </w:p>
    <w:p w:rsidR="00426C38" w:rsidRDefault="00E34677" w:rsidP="00426C38">
      <w:r>
        <w:t xml:space="preserve">  </w:t>
      </w:r>
      <w:r w:rsidR="00426C38">
        <w:t>}</w:t>
      </w:r>
    </w:p>
    <w:p w:rsidR="00426C38" w:rsidRDefault="00E34677" w:rsidP="00426C38">
      <w:r>
        <w:t xml:space="preserve">  </w:t>
      </w:r>
      <w:r w:rsidR="00426C38">
        <w:t>r_class &lt;- paste(lower_breaks(r_breaks), r_breaks[-1], sep=to_text)</w:t>
      </w:r>
    </w:p>
    <w:p w:rsidR="00426C38" w:rsidRDefault="00E34677" w:rsidP="00426C38">
      <w:r>
        <w:t xml:space="preserve">  </w:t>
      </w:r>
      <w:r w:rsidR="00426C38">
        <w:t>f_class &lt;- Map(function(upper, count) {</w:t>
      </w:r>
    </w:p>
    <w:p w:rsidR="00426C38" w:rsidRDefault="00E34677" w:rsidP="00426C38">
      <w:r>
        <w:t xml:space="preserve">   </w:t>
      </w:r>
      <w:r w:rsidR="00426C38">
        <w:t xml:space="preserve">ifelse(count == 1, upper, paste(upper - count + 1, upper, sep=to_text)) </w:t>
      </w:r>
    </w:p>
    <w:p w:rsidR="00426C38" w:rsidRDefault="00E34677" w:rsidP="00426C38">
      <w:r>
        <w:t xml:space="preserve">  </w:t>
      </w:r>
      <w:r w:rsidR="00426C38">
        <w:t>}, f_breaks[-1], diff(f_breaks)) %&gt;% unlist</w:t>
      </w:r>
    </w:p>
    <w:p w:rsidR="00426C38" w:rsidRDefault="00E34677" w:rsidP="00426C38">
      <w:r>
        <w:t xml:space="preserve">  </w:t>
      </w:r>
      <w:r w:rsidR="00426C38">
        <w:t>m_class &lt;- paste(lower_breaks(m_breaks), m_breaks[-1], sep=to_text)</w:t>
      </w:r>
    </w:p>
    <w:p w:rsidR="00426C38" w:rsidRDefault="00E34677" w:rsidP="00426C38">
      <w:r>
        <w:t xml:space="preserve">  </w:t>
      </w:r>
      <w:r w:rsidR="00426C38">
        <w:t>r &lt;- cut(rfm$Recency,</w:t>
      </w:r>
      <w:r>
        <w:t xml:space="preserve"> </w:t>
      </w:r>
      <w:r w:rsidR="00426C38">
        <w:t xml:space="preserve"> r_breaks, include.lowest=TRUE) %&gt;% as.numeric</w:t>
      </w:r>
    </w:p>
    <w:p w:rsidR="00426C38" w:rsidRDefault="00E34677" w:rsidP="00426C38">
      <w:r>
        <w:t xml:space="preserve">  </w:t>
      </w:r>
      <w:r w:rsidR="00426C38">
        <w:t>f &lt;- cut(rfm$Frequency, f_breaks, include.lowest=TRUE) %&gt;% as.numeric</w:t>
      </w:r>
    </w:p>
    <w:p w:rsidR="00426C38" w:rsidRDefault="00E34677" w:rsidP="00426C38">
      <w:r>
        <w:t xml:space="preserve">  </w:t>
      </w:r>
      <w:r w:rsidR="00426C38">
        <w:t>m &lt;- cut(rfm$Monetary,</w:t>
      </w:r>
      <w:r>
        <w:t xml:space="preserve"> </w:t>
      </w:r>
      <w:r w:rsidR="00426C38">
        <w:t>m_breaks, include.lowest=TRUE) %&gt;% as.numeric</w:t>
      </w:r>
    </w:p>
    <w:p w:rsidR="00426C38" w:rsidRDefault="00E34677" w:rsidP="00426C38">
      <w:r>
        <w:t xml:space="preserve">  </w:t>
      </w:r>
      <w:r w:rsidR="00426C38">
        <w:t xml:space="preserve">rfm &lt;- rfm %&gt;% mutate(RecencyClass=r, FrequencyClass=f, MonetaryClass=m) %&gt;% </w:t>
      </w:r>
    </w:p>
    <w:p w:rsidR="00426C38" w:rsidRDefault="00E34677" w:rsidP="00426C38">
      <w:r>
        <w:t xml:space="preserve">   </w:t>
      </w:r>
      <w:r w:rsidR="00426C38">
        <w:t>data.frame</w:t>
      </w:r>
    </w:p>
    <w:p w:rsidR="00426C38" w:rsidRDefault="00E34677" w:rsidP="00426C38">
      <w:r>
        <w:lastRenderedPageBreak/>
        <w:t xml:space="preserve">  </w:t>
      </w:r>
      <w:r w:rsidR="00426C38">
        <w:t>r_breaks_date &lt;- as.Date(r_breaks, tz=tz)</w:t>
      </w:r>
    </w:p>
    <w:p w:rsidR="00426C38" w:rsidRDefault="00E34677" w:rsidP="00426C38">
      <w:r>
        <w:t xml:space="preserve">  </w:t>
      </w:r>
      <w:r w:rsidR="00426C38">
        <w:t>r_breaks_days &lt;- difftime(max(r_breaks_date), r_breaks_date, units="days")</w:t>
      </w:r>
    </w:p>
    <w:p w:rsidR="00426C38" w:rsidRDefault="00E34677" w:rsidP="00426C38">
      <w:r>
        <w:t xml:space="preserve">  </w:t>
      </w:r>
      <w:r w:rsidR="00426C38">
        <w:t>r_class_days &lt;- paste(upper_breaks(r_breaks_days), r_breaks_days[-1], sep=to_text)</w:t>
      </w:r>
    </w:p>
    <w:p w:rsidR="00426C38" w:rsidRDefault="00E34677" w:rsidP="00426C38">
      <w:r>
        <w:t xml:space="preserve">  </w:t>
      </w:r>
      <w:r w:rsidR="00426C38">
        <w:t>rf_table &lt;- table(Recency=r, Frequency=f)</w:t>
      </w:r>
    </w:p>
    <w:p w:rsidR="00426C38" w:rsidRDefault="00E34677" w:rsidP="00426C38">
      <w:r>
        <w:t xml:space="preserve">  </w:t>
      </w:r>
      <w:r w:rsidR="00426C38">
        <w:t>fr_table &lt;- table(Frequency=f, Recency=r)</w:t>
      </w:r>
    </w:p>
    <w:p w:rsidR="00426C38" w:rsidRDefault="00E34677" w:rsidP="00426C38">
      <w:r>
        <w:t xml:space="preserve">  </w:t>
      </w:r>
      <w:r w:rsidR="00426C38">
        <w:t>fm_table &lt;- table(Frequency=f, Monetary=m)</w:t>
      </w:r>
    </w:p>
    <w:p w:rsidR="00426C38" w:rsidRDefault="00E34677" w:rsidP="00426C38">
      <w:r>
        <w:t xml:space="preserve">  </w:t>
      </w:r>
      <w:r w:rsidR="00426C38">
        <w:t>mf_table &lt;- table(Monetary=m, Frequency=f)</w:t>
      </w:r>
    </w:p>
    <w:p w:rsidR="00426C38" w:rsidRDefault="00E34677" w:rsidP="00426C38">
      <w:r>
        <w:t xml:space="preserve">  </w:t>
      </w:r>
      <w:r w:rsidR="00426C38">
        <w:t>mr_table &lt;- table(Monetary=m, Recency=r)</w:t>
      </w:r>
    </w:p>
    <w:p w:rsidR="00426C38" w:rsidRDefault="00E34677" w:rsidP="00426C38">
      <w:r>
        <w:t xml:space="preserve">  </w:t>
      </w:r>
      <w:r w:rsidR="00426C38">
        <w:t>rm_table &lt;- table(Recency=r, Monetary=m)</w:t>
      </w:r>
    </w:p>
    <w:p w:rsidR="00426C38" w:rsidRDefault="00E34677" w:rsidP="00426C38">
      <w:r>
        <w:t xml:space="preserve">  </w:t>
      </w:r>
      <w:r w:rsidR="00426C38">
        <w:t xml:space="preserve">get_table &lt;- function(type=c("RF", </w:t>
      </w:r>
      <w:r>
        <w:t xml:space="preserve">"FR", "FM", "MF", "MR", "RM"), </w:t>
      </w:r>
    </w:p>
    <w:p w:rsidR="00426C38" w:rsidRDefault="00E34677" w:rsidP="00426C38">
      <w:r>
        <w:t xml:space="preserve">             </w:t>
      </w:r>
      <w:r w:rsidR="00426C38">
        <w:t>R_slice, F_slice, M_sl</w:t>
      </w:r>
      <w:r>
        <w:t>ice) {</w:t>
      </w:r>
    </w:p>
    <w:p w:rsidR="00426C38" w:rsidRDefault="00E34677" w:rsidP="00426C38">
      <w:r>
        <w:t xml:space="preserve">   </w:t>
      </w:r>
      <w:r w:rsidR="00426C38">
        <w:t>type &lt;- match.arg(type)</w:t>
      </w:r>
    </w:p>
    <w:p w:rsidR="00426C38" w:rsidRDefault="00E34677" w:rsidP="00426C38">
      <w:r>
        <w:t xml:space="preserve">   </w:t>
      </w:r>
      <w:r w:rsidR="00426C38">
        <w:t>d &lt;- get_sliced_rfm(R_slice=R_slice, F_slice=F_slice, M_slice=M_slice)</w:t>
      </w:r>
    </w:p>
    <w:p w:rsidR="00426C38" w:rsidRDefault="00E34677" w:rsidP="00426C38">
      <w:r>
        <w:t xml:space="preserve">   </w:t>
      </w:r>
      <w:r w:rsidR="00426C38">
        <w:t>r &lt;- cut(d$Recency,</w:t>
      </w:r>
      <w:r>
        <w:t xml:space="preserve"> </w:t>
      </w:r>
      <w:r w:rsidR="00426C38">
        <w:t xml:space="preserve"> r_breaks, include.lowest=TRUE) %&gt;% as.numeric</w:t>
      </w:r>
    </w:p>
    <w:p w:rsidR="00426C38" w:rsidRDefault="00E34677" w:rsidP="00426C38">
      <w:r>
        <w:t xml:space="preserve">   </w:t>
      </w:r>
      <w:r w:rsidR="00426C38">
        <w:t>f &lt;- cut(d$Frequency, f_breaks, include.lowest=TRUE) %&gt;% as.numeric</w:t>
      </w:r>
    </w:p>
    <w:p w:rsidR="00426C38" w:rsidRDefault="00E34677" w:rsidP="00426C38">
      <w:r>
        <w:t xml:space="preserve">   </w:t>
      </w:r>
      <w:r w:rsidR="00426C38">
        <w:t>m &lt;- cut(d$Monetary,</w:t>
      </w:r>
      <w:r>
        <w:t xml:space="preserve"> </w:t>
      </w:r>
      <w:r w:rsidR="00426C38">
        <w:t>m_breaks, include.lowest=TRUE) %&gt;% as.numeric</w:t>
      </w:r>
    </w:p>
    <w:p w:rsidR="00426C38" w:rsidRDefault="00E34677" w:rsidP="00426C38">
      <w:r>
        <w:t xml:space="preserve">   </w:t>
      </w:r>
      <w:r w:rsidR="00426C38">
        <w:t xml:space="preserve">tbl &lt;- switch(type, </w:t>
      </w:r>
    </w:p>
    <w:p w:rsidR="00426C38" w:rsidRDefault="00E34677" w:rsidP="00426C38">
      <w:r>
        <w:t xml:space="preserve">          </w:t>
      </w:r>
      <w:r w:rsidR="00426C38">
        <w:t>"RF"=table(Recency=r, Frequency=f),</w:t>
      </w:r>
    </w:p>
    <w:p w:rsidR="00426C38" w:rsidRDefault="00E34677" w:rsidP="00426C38">
      <w:r>
        <w:t xml:space="preserve">          </w:t>
      </w:r>
      <w:r w:rsidR="00426C38">
        <w:t>"FR"=table(Frequency=f, Recency=r),</w:t>
      </w:r>
    </w:p>
    <w:p w:rsidR="00426C38" w:rsidRDefault="00E34677" w:rsidP="00426C38">
      <w:r>
        <w:t xml:space="preserve">          </w:t>
      </w:r>
      <w:r w:rsidR="00426C38">
        <w:t>"FM"=table(Frequency=f, Monetary=m),</w:t>
      </w:r>
    </w:p>
    <w:p w:rsidR="00426C38" w:rsidRDefault="00E34677" w:rsidP="00426C38">
      <w:r>
        <w:t xml:space="preserve">          </w:t>
      </w:r>
      <w:r w:rsidR="00426C38">
        <w:t>"MF"=table(Monetary=m, Frequency=f),</w:t>
      </w:r>
    </w:p>
    <w:p w:rsidR="00426C38" w:rsidRDefault="00E34677" w:rsidP="00426C38">
      <w:r>
        <w:t xml:space="preserve">          </w:t>
      </w:r>
      <w:r w:rsidR="00426C38">
        <w:t>"MR"=table(Monetary=m, Recency=r),</w:t>
      </w:r>
    </w:p>
    <w:p w:rsidR="00426C38" w:rsidRDefault="00E34677" w:rsidP="00426C38">
      <w:r>
        <w:t xml:space="preserve">          </w:t>
      </w:r>
      <w:r w:rsidR="00426C38">
        <w:t>"RM</w:t>
      </w:r>
      <w:r>
        <w:t>"=table(Recency=r, Monetary=m))</w:t>
      </w:r>
    </w:p>
    <w:p w:rsidR="00426C38" w:rsidRDefault="00E34677" w:rsidP="00426C38">
      <w:r>
        <w:t xml:space="preserve">   </w:t>
      </w:r>
      <w:r w:rsidR="00DF78A3">
        <w:t>row_names &lt;- switch(type,</w:t>
      </w:r>
    </w:p>
    <w:p w:rsidR="00426C38" w:rsidRDefault="00E34677" w:rsidP="00426C38">
      <w:r>
        <w:t xml:space="preserve">             </w:t>
      </w:r>
      <w:r w:rsidR="00426C38">
        <w:t>"</w:t>
      </w:r>
      <w:r w:rsidR="00DF78A3">
        <w:t>RF"=r_class_days, "FR"=f_class,</w:t>
      </w:r>
    </w:p>
    <w:p w:rsidR="00426C38" w:rsidRDefault="00E34677" w:rsidP="00426C38">
      <w:r>
        <w:t xml:space="preserve">             </w:t>
      </w:r>
      <w:r w:rsidR="00426C38">
        <w:t>"FM"=f_class,</w:t>
      </w:r>
      <w:r>
        <w:t xml:space="preserve">   </w:t>
      </w:r>
      <w:r w:rsidR="00DF78A3">
        <w:t>"MF"=m_class,</w:t>
      </w:r>
    </w:p>
    <w:p w:rsidR="00426C38" w:rsidRDefault="00E34677" w:rsidP="00426C38">
      <w:r>
        <w:lastRenderedPageBreak/>
        <w:t xml:space="preserve">             </w:t>
      </w:r>
      <w:r w:rsidR="00426C38">
        <w:t>"MR"=m_class,</w:t>
      </w:r>
      <w:r>
        <w:t xml:space="preserve">   </w:t>
      </w:r>
      <w:r w:rsidR="00DF78A3">
        <w:t>"RM"=r_class_days)</w:t>
      </w:r>
    </w:p>
    <w:p w:rsidR="00426C38" w:rsidRDefault="00E34677" w:rsidP="00426C38">
      <w:r>
        <w:t xml:space="preserve">   </w:t>
      </w:r>
      <w:r w:rsidR="00DF78A3">
        <w:t>col_names &lt;- switch(type,</w:t>
      </w:r>
    </w:p>
    <w:p w:rsidR="00426C38" w:rsidRDefault="00E34677" w:rsidP="00426C38">
      <w:r>
        <w:t xml:space="preserve">             </w:t>
      </w:r>
      <w:r w:rsidR="00426C38">
        <w:t>"RF"=f_class,</w:t>
      </w:r>
      <w:r>
        <w:t xml:space="preserve">   </w:t>
      </w:r>
      <w:r w:rsidR="00DF78A3">
        <w:t>"FR"=r_class_days,</w:t>
      </w:r>
    </w:p>
    <w:p w:rsidR="00426C38" w:rsidRDefault="00E34677" w:rsidP="00426C38">
      <w:r>
        <w:t xml:space="preserve">             </w:t>
      </w:r>
      <w:r w:rsidR="00426C38">
        <w:t>"FM"=m_class,</w:t>
      </w:r>
      <w:r>
        <w:t xml:space="preserve">   </w:t>
      </w:r>
      <w:r w:rsidR="00426C38">
        <w:t>"MF"=f_class,</w:t>
      </w:r>
    </w:p>
    <w:p w:rsidR="00426C38" w:rsidRDefault="00E34677" w:rsidP="00426C38">
      <w:r>
        <w:t xml:space="preserve">             </w:t>
      </w:r>
      <w:r w:rsidR="00426C38">
        <w:t>"</w:t>
      </w:r>
      <w:r w:rsidR="00DF78A3">
        <w:t>MR"=r_class_days, "RM"=m_class)</w:t>
      </w:r>
    </w:p>
    <w:p w:rsidR="00426C38" w:rsidRDefault="00E34677" w:rsidP="00426C38">
      <w:r>
        <w:t xml:space="preserve">   </w:t>
      </w:r>
      <w:r w:rsidR="00DF78A3">
        <w:t>dummy_table &lt;- switch(type,</w:t>
      </w:r>
    </w:p>
    <w:p w:rsidR="00426C38" w:rsidRDefault="00E34677" w:rsidP="00426C38">
      <w:r>
        <w:t xml:space="preserve">              </w:t>
      </w:r>
      <w:r w:rsidR="00DF78A3">
        <w:t>"RF"=rf_table, "FR"=fr_table,</w:t>
      </w:r>
    </w:p>
    <w:p w:rsidR="00426C38" w:rsidRDefault="00E34677" w:rsidP="00426C38">
      <w:r>
        <w:t xml:space="preserve">              </w:t>
      </w:r>
      <w:r w:rsidR="00426C38">
        <w:t>"FM"=fm_table, "M</w:t>
      </w:r>
      <w:r w:rsidR="00DF78A3">
        <w:t>F"=mf_table,</w:t>
      </w:r>
    </w:p>
    <w:p w:rsidR="00426C38" w:rsidRDefault="00E34677" w:rsidP="00426C38">
      <w:r>
        <w:t xml:space="preserve">              </w:t>
      </w:r>
      <w:r w:rsidR="00DF78A3">
        <w:t>"MR"=mr_table, "RM"=rm_table)</w:t>
      </w:r>
    </w:p>
    <w:p w:rsidR="00426C38" w:rsidRDefault="00E34677" w:rsidP="00426C38">
      <w:r>
        <w:t xml:space="preserve">   </w:t>
      </w:r>
      <w:r w:rsidR="00DF78A3">
        <w:t>dummy_table[] &lt;- 0</w:t>
      </w:r>
    </w:p>
    <w:p w:rsidR="00426C38" w:rsidRDefault="00E34677" w:rsidP="00426C38">
      <w:r>
        <w:t xml:space="preserve">   </w:t>
      </w:r>
      <w:r w:rsidR="00426C38">
        <w:t>f</w:t>
      </w:r>
      <w:r w:rsidR="00DF78A3">
        <w:t>or(row_name in rownames(tbl)) {</w:t>
      </w:r>
    </w:p>
    <w:p w:rsidR="00426C38" w:rsidRDefault="00E34677" w:rsidP="00426C38">
      <w:r>
        <w:t xml:space="preserve">    </w:t>
      </w:r>
      <w:r w:rsidR="00426C38">
        <w:t>f</w:t>
      </w:r>
      <w:r w:rsidR="00DF78A3">
        <w:t>or(col_name in colnames(tbl)) {</w:t>
      </w:r>
    </w:p>
    <w:p w:rsidR="00426C38" w:rsidRDefault="00E34677" w:rsidP="00426C38">
      <w:r>
        <w:t xml:space="preserve">     </w:t>
      </w:r>
      <w:r w:rsidR="00426C38">
        <w:t>dummy_table[row_name, col_name] &lt;- tbl[row_name, col_name</w:t>
      </w:r>
      <w:r w:rsidR="00DF78A3">
        <w:t>]</w:t>
      </w:r>
    </w:p>
    <w:p w:rsidR="00426C38" w:rsidRDefault="00E34677" w:rsidP="00426C38">
      <w:r>
        <w:t xml:space="preserve">    </w:t>
      </w:r>
      <w:r w:rsidR="00DF78A3">
        <w:t>}</w:t>
      </w:r>
    </w:p>
    <w:p w:rsidR="00426C38" w:rsidRDefault="00E34677" w:rsidP="00426C38">
      <w:r>
        <w:t xml:space="preserve">   </w:t>
      </w:r>
      <w:r w:rsidR="00426C38">
        <w:t>}</w:t>
      </w:r>
    </w:p>
    <w:p w:rsidR="00426C38" w:rsidRDefault="00E34677" w:rsidP="00426C38">
      <w:r>
        <w:t xml:space="preserve">   </w:t>
      </w:r>
      <w:r w:rsidR="00DF78A3">
        <w:t>tbl &lt;- dummy_table</w:t>
      </w:r>
    </w:p>
    <w:p w:rsidR="00426C38" w:rsidRDefault="00E34677" w:rsidP="00426C38">
      <w:r>
        <w:t xml:space="preserve">   </w:t>
      </w:r>
      <w:r w:rsidR="00DF78A3">
        <w:t>rownames(tbl) &lt;- row_names</w:t>
      </w:r>
    </w:p>
    <w:p w:rsidR="00426C38" w:rsidRDefault="00E34677" w:rsidP="00426C38">
      <w:r>
        <w:t xml:space="preserve">   </w:t>
      </w:r>
      <w:r w:rsidR="00DF78A3">
        <w:t>colnames(tbl) &lt;- col_names</w:t>
      </w:r>
    </w:p>
    <w:p w:rsidR="00426C38" w:rsidRDefault="00E34677" w:rsidP="00426C38">
      <w:r>
        <w:t xml:space="preserve">   </w:t>
      </w:r>
      <w:r w:rsidR="00426C38">
        <w:t>tbl</w:t>
      </w:r>
      <w:r>
        <w:t xml:space="preserve">  </w:t>
      </w:r>
    </w:p>
    <w:p w:rsidR="00426C38" w:rsidRDefault="00E34677" w:rsidP="00426C38">
      <w:r>
        <w:t xml:space="preserve">  </w:t>
      </w:r>
      <w:r w:rsidR="00DF78A3">
        <w:t>}</w:t>
      </w:r>
      <w:r>
        <w:t xml:space="preserve"> </w:t>
      </w:r>
    </w:p>
    <w:p w:rsidR="00426C38" w:rsidRDefault="00E34677" w:rsidP="00426C38">
      <w:r>
        <w:t xml:space="preserve">  </w:t>
      </w:r>
      <w:r w:rsidR="00426C38">
        <w:t>get_sliced_rfm &lt;- functi</w:t>
      </w:r>
      <w:r w:rsidR="00DF78A3">
        <w:t>on(R_slice, F_slice, M_slice) {</w:t>
      </w:r>
    </w:p>
    <w:p w:rsidR="00426C38" w:rsidRDefault="00E34677" w:rsidP="00426C38">
      <w:r>
        <w:t xml:space="preserve">   </w:t>
      </w:r>
      <w:r w:rsidR="00DF78A3">
        <w:t>d &lt;- rfm</w:t>
      </w:r>
    </w:p>
    <w:p w:rsidR="00426C38" w:rsidRDefault="00E34677" w:rsidP="00426C38">
      <w:r>
        <w:t xml:space="preserve">   </w:t>
      </w:r>
      <w:r w:rsidR="00426C38">
        <w:t>if(!missing(R_slice</w:t>
      </w:r>
      <w:r w:rsidR="00DF78A3">
        <w:t>)) {</w:t>
      </w:r>
    </w:p>
    <w:p w:rsidR="00426C38" w:rsidRDefault="00E34677" w:rsidP="00426C38">
      <w:r>
        <w:t xml:space="preserve">    </w:t>
      </w:r>
      <w:r w:rsidR="00426C38">
        <w:t>d &lt;- d %&gt;% fi</w:t>
      </w:r>
      <w:r w:rsidR="00DF78A3">
        <w:t>lter(RecencyClass %in% R_slice)</w:t>
      </w:r>
    </w:p>
    <w:p w:rsidR="00426C38" w:rsidRDefault="00E34677" w:rsidP="00426C38">
      <w:r>
        <w:t xml:space="preserve">   </w:t>
      </w:r>
      <w:r w:rsidR="00DF78A3">
        <w:t>}</w:t>
      </w:r>
    </w:p>
    <w:p w:rsidR="00426C38" w:rsidRDefault="00E34677" w:rsidP="00426C38">
      <w:r>
        <w:t xml:space="preserve">   </w:t>
      </w:r>
      <w:r w:rsidR="00426C38">
        <w:t>if(!missing(F_slice)) {</w:t>
      </w:r>
    </w:p>
    <w:p w:rsidR="00426C38" w:rsidRDefault="00E34677" w:rsidP="00426C38">
      <w:r>
        <w:lastRenderedPageBreak/>
        <w:t xml:space="preserve">    </w:t>
      </w:r>
      <w:r w:rsidR="00426C38">
        <w:t>d &lt;- d %&gt;% filt</w:t>
      </w:r>
      <w:r w:rsidR="00DF78A3">
        <w:t>er(FrequencyClass %in% F_slice)</w:t>
      </w:r>
    </w:p>
    <w:p w:rsidR="00426C38" w:rsidRDefault="00E34677" w:rsidP="00426C38">
      <w:r>
        <w:t xml:space="preserve">   </w:t>
      </w:r>
      <w:r w:rsidR="00DF78A3">
        <w:t>}</w:t>
      </w:r>
    </w:p>
    <w:p w:rsidR="00426C38" w:rsidRDefault="00E34677" w:rsidP="00426C38">
      <w:r>
        <w:t xml:space="preserve">   </w:t>
      </w:r>
      <w:r w:rsidR="00DF78A3">
        <w:t>if(!missing(M_slice)) {</w:t>
      </w:r>
    </w:p>
    <w:p w:rsidR="00426C38" w:rsidRDefault="00E34677" w:rsidP="00426C38">
      <w:r>
        <w:t xml:space="preserve">    </w:t>
      </w:r>
      <w:r w:rsidR="00426C38">
        <w:t>d &lt;- d %&gt;% fil</w:t>
      </w:r>
      <w:r w:rsidR="00DF78A3">
        <w:t>ter(MonetaryClass %in% M_slice)</w:t>
      </w:r>
    </w:p>
    <w:p w:rsidR="00426C38" w:rsidRDefault="00E34677" w:rsidP="00426C38">
      <w:r>
        <w:t xml:space="preserve">   </w:t>
      </w:r>
      <w:r w:rsidR="00DF78A3">
        <w:t>}</w:t>
      </w:r>
    </w:p>
    <w:p w:rsidR="00426C38" w:rsidRDefault="00E34677" w:rsidP="00426C38">
      <w:r>
        <w:t xml:space="preserve">   </w:t>
      </w:r>
      <w:r w:rsidR="00DF78A3">
        <w:t>d</w:t>
      </w:r>
    </w:p>
    <w:p w:rsidR="00426C38" w:rsidRDefault="00E34677" w:rsidP="00426C38">
      <w:r>
        <w:t xml:space="preserve">  </w:t>
      </w:r>
      <w:r w:rsidR="00DF78A3">
        <w:t>}</w:t>
      </w:r>
    </w:p>
    <w:p w:rsidR="00426C38" w:rsidRDefault="00E34677" w:rsidP="00426C38">
      <w:r>
        <w:t xml:space="preserve">  </w:t>
      </w:r>
      <w:r w:rsidR="00DF78A3">
        <w:t xml:space="preserve">list(rfm=rfm, </w:t>
      </w:r>
      <w:r>
        <w:t xml:space="preserve"> </w:t>
      </w:r>
      <w:r w:rsidR="00426C38">
        <w:t xml:space="preserve"> </w:t>
      </w:r>
    </w:p>
    <w:p w:rsidR="00426C38" w:rsidRDefault="00E34677" w:rsidP="00426C38">
      <w:r>
        <w:t xml:space="preserve">    </w:t>
      </w:r>
      <w:r w:rsidR="00426C38">
        <w:t xml:space="preserve"> breaks=list(recency_breaks=r_breaks, rec</w:t>
      </w:r>
      <w:r w:rsidR="00DF78A3">
        <w:t>ency_breaks_days=r_breaks_days,</w:t>
      </w:r>
    </w:p>
    <w:p w:rsidR="00426C38" w:rsidRDefault="00E34677" w:rsidP="00426C38">
      <w:r>
        <w:t xml:space="preserve">          </w:t>
      </w:r>
      <w:r w:rsidR="00426C38">
        <w:t xml:space="preserve"> frequency_breaks=f_bre</w:t>
      </w:r>
      <w:r w:rsidR="00DF78A3">
        <w:t>aks, monetary_breaks=m_breaks),</w:t>
      </w:r>
    </w:p>
    <w:p w:rsidR="00426C38" w:rsidRDefault="00E34677" w:rsidP="00426C38">
      <w:r>
        <w:t xml:space="preserve">    </w:t>
      </w:r>
      <w:r w:rsidR="00426C38">
        <w:t xml:space="preserve"> classes=list(recency_class=r_class, r</w:t>
      </w:r>
      <w:r w:rsidR="00DF78A3">
        <w:t>ecency_class_days=r_class_days,</w:t>
      </w:r>
    </w:p>
    <w:p w:rsidR="00426C38" w:rsidRDefault="00E34677" w:rsidP="00426C38">
      <w:r>
        <w:t xml:space="preserve">           </w:t>
      </w:r>
      <w:r w:rsidR="00426C38">
        <w:t>frequency_class=f_</w:t>
      </w:r>
      <w:r w:rsidR="00DF78A3">
        <w:t>class, monetary_class=m_class),</w:t>
      </w:r>
    </w:p>
    <w:p w:rsidR="00426C38" w:rsidRDefault="00E34677" w:rsidP="00426C38">
      <w:r>
        <w:t xml:space="preserve">    </w:t>
      </w:r>
      <w:r w:rsidR="00426C38">
        <w:t xml:space="preserve"> get_table=get_table,</w:t>
      </w:r>
      <w:r w:rsidR="00DF78A3">
        <w:t xml:space="preserve"> get_sliced_rfm=get_sliced_rfm)</w:t>
      </w:r>
    </w:p>
    <w:p w:rsidR="00426C38" w:rsidRDefault="00DF78A3" w:rsidP="00426C38">
      <w:r>
        <w:t>}</w:t>
      </w:r>
    </w:p>
    <w:p w:rsidR="00426C38" w:rsidRDefault="00E34677" w:rsidP="00426C38">
      <w:r>
        <w:t xml:space="preserve"> </w:t>
      </w:r>
      <w:r w:rsidR="00DF78A3">
        <w:t>#'Computing breaks</w:t>
      </w:r>
    </w:p>
    <w:p w:rsidR="00426C38" w:rsidRDefault="00E34677" w:rsidP="00426C38">
      <w:r>
        <w:t xml:space="preserve"> </w:t>
      </w:r>
      <w:r w:rsidR="00426C38">
        <w:t>rfm_compute_breaks &lt;- function(values, break_</w:t>
      </w:r>
      <w:r w:rsidR="00DF78A3">
        <w:t>num=5) {</w:t>
      </w:r>
    </w:p>
    <w:p w:rsidR="00426C38" w:rsidRDefault="00E34677" w:rsidP="00426C38">
      <w:r>
        <w:t xml:space="preserve">  </w:t>
      </w:r>
      <w:r w:rsidR="00426C38">
        <w:t xml:space="preserve">breaks &lt;- quantile(values, probs = seq(0, </w:t>
      </w:r>
      <w:r w:rsidR="00DF78A3">
        <w:t>1, length.out = break_num + 1))</w:t>
      </w:r>
    </w:p>
    <w:p w:rsidR="00426C38" w:rsidRDefault="00E34677" w:rsidP="00426C38">
      <w:r>
        <w:t xml:space="preserve">  </w:t>
      </w:r>
      <w:r w:rsidR="00426C38">
        <w:t>if(break_nu</w:t>
      </w:r>
      <w:r w:rsidR="00DF78A3">
        <w:t>m == 2 &amp;&amp; is.integer(values)) {</w:t>
      </w:r>
    </w:p>
    <w:p w:rsidR="00426C38" w:rsidRDefault="00E34677" w:rsidP="00426C38">
      <w:r>
        <w:t xml:space="preserve">   </w:t>
      </w:r>
      <w:r w:rsidR="00DF78A3">
        <w:t>min_value &lt;- min(values)</w:t>
      </w:r>
    </w:p>
    <w:p w:rsidR="00426C38" w:rsidRDefault="00E34677" w:rsidP="00426C38">
      <w:r>
        <w:t xml:space="preserve">   </w:t>
      </w:r>
      <w:r w:rsidR="00DF78A3">
        <w:t>max_value &lt;- max(values)</w:t>
      </w:r>
    </w:p>
    <w:p w:rsidR="00426C38" w:rsidRDefault="00E34677" w:rsidP="00426C38">
      <w:r>
        <w:t xml:space="preserve">   </w:t>
      </w:r>
      <w:r w:rsidR="00426C38">
        <w:t>for(</w:t>
      </w:r>
      <w:r w:rsidR="00DF78A3">
        <w:t>i in min_value:(max_value-1)) {</w:t>
      </w:r>
    </w:p>
    <w:p w:rsidR="00426C38" w:rsidRDefault="00E34677" w:rsidP="00426C38">
      <w:r>
        <w:t xml:space="preserve">    </w:t>
      </w:r>
      <w:r w:rsidR="00426C38">
        <w:t>breaks &lt;- c(min_value-1, i, max_value)</w:t>
      </w:r>
    </w:p>
    <w:p w:rsidR="00426C38" w:rsidRDefault="00E34677" w:rsidP="00426C38">
      <w:r>
        <w:t xml:space="preserve">    </w:t>
      </w:r>
      <w:r w:rsidR="00426C38">
        <w:t>tb</w:t>
      </w:r>
      <w:r w:rsidR="00DF78A3">
        <w:t>l &lt;- table(cut(values, breaks))</w:t>
      </w:r>
    </w:p>
    <w:p w:rsidR="00426C38" w:rsidRDefault="00E34677" w:rsidP="00426C38">
      <w:r>
        <w:t xml:space="preserve">    </w:t>
      </w:r>
      <w:r w:rsidR="00DF78A3">
        <w:t>if(tbl[1] &gt; tbl[2]) break</w:t>
      </w:r>
    </w:p>
    <w:p w:rsidR="00426C38" w:rsidRDefault="00E34677" w:rsidP="00426C38">
      <w:r>
        <w:t xml:space="preserve">   </w:t>
      </w:r>
      <w:r w:rsidR="00DF78A3">
        <w:t>}</w:t>
      </w:r>
    </w:p>
    <w:p w:rsidR="00426C38" w:rsidRDefault="00E34677" w:rsidP="00426C38">
      <w:r>
        <w:t xml:space="preserve">   </w:t>
      </w:r>
      <w:r w:rsidR="00DF78A3">
        <w:t>return(breaks)</w:t>
      </w:r>
    </w:p>
    <w:p w:rsidR="00426C38" w:rsidRDefault="00E34677" w:rsidP="00426C38">
      <w:r>
        <w:lastRenderedPageBreak/>
        <w:t xml:space="preserve">  </w:t>
      </w:r>
      <w:r w:rsidR="00DF78A3">
        <w:t>}</w:t>
      </w:r>
    </w:p>
    <w:p w:rsidR="00426C38" w:rsidRDefault="00E34677" w:rsidP="00426C38">
      <w:r>
        <w:t xml:space="preserve">  </w:t>
      </w:r>
      <w:r w:rsidR="00DF78A3">
        <w:t>breaks &lt;- unname(breaks)</w:t>
      </w:r>
    </w:p>
    <w:p w:rsidR="00426C38" w:rsidRDefault="00E34677" w:rsidP="00426C38">
      <w:r>
        <w:t xml:space="preserve">  </w:t>
      </w:r>
      <w:r w:rsidR="00426C38">
        <w:t>if(length(breaks) == length(</w:t>
      </w:r>
      <w:r w:rsidR="00DF78A3">
        <w:t>unique(breaks))) return(breaks)</w:t>
      </w:r>
    </w:p>
    <w:p w:rsidR="00426C38" w:rsidRDefault="00E34677" w:rsidP="00426C38">
      <w:r>
        <w:t xml:space="preserve">  </w:t>
      </w:r>
      <w:r w:rsidR="00426C38">
        <w:t>min</w:t>
      </w:r>
      <w:r w:rsidR="00DF78A3">
        <w:t>_value &lt;- min(values)</w:t>
      </w:r>
    </w:p>
    <w:p w:rsidR="00426C38" w:rsidRDefault="00E34677" w:rsidP="00426C38">
      <w:r>
        <w:t xml:space="preserve">  </w:t>
      </w:r>
      <w:r w:rsidR="00426C38">
        <w:t>next_values &lt;- Filter(func</w:t>
      </w:r>
      <w:r w:rsidR="00DF78A3">
        <w:t>tion(x) x != min_value, values)</w:t>
      </w:r>
    </w:p>
    <w:p w:rsidR="00426C38" w:rsidRDefault="00E34677" w:rsidP="00426C38">
      <w:r>
        <w:t xml:space="preserve">  </w:t>
      </w:r>
      <w:r w:rsidR="00426C38">
        <w:t>next_breaks &lt;- rfm_compute_breaks(next_val</w:t>
      </w:r>
      <w:r w:rsidR="00DF78A3">
        <w:t>ues, break_num = break_num - 1)</w:t>
      </w:r>
    </w:p>
    <w:p w:rsidR="00426C38" w:rsidRDefault="00E34677" w:rsidP="00426C38">
      <w:r>
        <w:t xml:space="preserve">  </w:t>
      </w:r>
      <w:r w:rsidR="00DF78A3">
        <w:t>min_value &lt;- max(1, min_value)</w:t>
      </w:r>
    </w:p>
    <w:p w:rsidR="00426C38" w:rsidRDefault="00E34677" w:rsidP="00426C38">
      <w:r>
        <w:t xml:space="preserve">  </w:t>
      </w:r>
      <w:r w:rsidR="00426C38">
        <w:t>unname</w:t>
      </w:r>
      <w:r w:rsidR="00DF78A3">
        <w:t>(c(min_value - 1, next_breaks))</w:t>
      </w:r>
    </w:p>
    <w:p w:rsidR="00426C38" w:rsidRDefault="00E34677" w:rsidP="00426C38">
      <w:r>
        <w:t xml:space="preserve"> </w:t>
      </w:r>
      <w:r w:rsidR="00426C38">
        <w:t>}</w:t>
      </w:r>
      <w:r>
        <w:t xml:space="preserve"> </w:t>
      </w:r>
    </w:p>
    <w:p w:rsidR="00426C38" w:rsidRDefault="00E34677" w:rsidP="00426C38">
      <w:r>
        <w:t xml:space="preserve"> </w:t>
      </w:r>
      <w:r w:rsidR="00DF78A3">
        <w:t>#'Pretty breaks</w:t>
      </w:r>
    </w:p>
    <w:p w:rsidR="00426C38" w:rsidRDefault="00E34677" w:rsidP="00426C38">
      <w:r>
        <w:t xml:space="preserve"> </w:t>
      </w:r>
      <w:r w:rsidR="00426C38">
        <w:t>rfm_pret</w:t>
      </w:r>
      <w:r w:rsidR="00DF78A3">
        <w:t>ty_breaks &lt;- function(breaks) {</w:t>
      </w:r>
    </w:p>
    <w:p w:rsidR="00426C38" w:rsidRDefault="00E34677" w:rsidP="00426C38">
      <w:r>
        <w:t xml:space="preserve">  </w:t>
      </w:r>
      <w:r w:rsidR="00DF78A3">
        <w:t>digits &lt;- floor(log10(breaks))</w:t>
      </w:r>
    </w:p>
    <w:p w:rsidR="00426C38" w:rsidRDefault="00E34677" w:rsidP="00426C38">
      <w:r>
        <w:t xml:space="preserve">  </w:t>
      </w:r>
      <w:r w:rsidR="00426C38">
        <w:t>head &lt;- ifelse(digi</w:t>
      </w:r>
      <w:r w:rsidR="00DF78A3">
        <w:t>ts[1] &lt;= 0, floor(breaks[1]), {</w:t>
      </w:r>
    </w:p>
    <w:p w:rsidR="00426C38" w:rsidRDefault="00E34677" w:rsidP="00426C38">
      <w:r>
        <w:t xml:space="preserve">   </w:t>
      </w:r>
      <w:r w:rsidR="00DF78A3">
        <w:t>base &lt;- 10 ^ (digits[1] - 1)</w:t>
      </w:r>
    </w:p>
    <w:p w:rsidR="00426C38" w:rsidRDefault="00E34677" w:rsidP="00426C38">
      <w:r>
        <w:t xml:space="preserve">   </w:t>
      </w:r>
      <w:r w:rsidR="00DF78A3">
        <w:t>floor(breaks[1] / base) * base</w:t>
      </w:r>
    </w:p>
    <w:p w:rsidR="00426C38" w:rsidRDefault="00E34677" w:rsidP="00426C38">
      <w:r>
        <w:t xml:space="preserve">  </w:t>
      </w:r>
      <w:r w:rsidR="00DF78A3">
        <w:t>})</w:t>
      </w:r>
    </w:p>
    <w:p w:rsidR="00426C38" w:rsidRDefault="00E34677" w:rsidP="00426C38">
      <w:r>
        <w:t xml:space="preserve">  </w:t>
      </w:r>
      <w:r w:rsidR="00426C38">
        <w:t>tail &lt;- Map(</w:t>
      </w:r>
      <w:r w:rsidR="00DF78A3">
        <w:t>function(break_, digit) {</w:t>
      </w:r>
    </w:p>
    <w:p w:rsidR="00426C38" w:rsidRDefault="00E34677" w:rsidP="00426C38">
      <w:r>
        <w:t xml:space="preserve">   </w:t>
      </w:r>
      <w:r w:rsidR="00DF78A3">
        <w:t>if(digit &lt;= 0) {</w:t>
      </w:r>
    </w:p>
    <w:p w:rsidR="00426C38" w:rsidRDefault="00E34677" w:rsidP="00426C38">
      <w:r>
        <w:t xml:space="preserve">    </w:t>
      </w:r>
      <w:r w:rsidR="00DF78A3">
        <w:t>ceiling(break_)</w:t>
      </w:r>
    </w:p>
    <w:p w:rsidR="00426C38" w:rsidRDefault="00E34677" w:rsidP="00426C38">
      <w:r>
        <w:t xml:space="preserve">   </w:t>
      </w:r>
      <w:r w:rsidR="00DF78A3">
        <w:t>} else {</w:t>
      </w:r>
    </w:p>
    <w:p w:rsidR="00426C38" w:rsidRDefault="00E34677" w:rsidP="00426C38">
      <w:r>
        <w:t xml:space="preserve">    </w:t>
      </w:r>
      <w:r w:rsidR="00DF78A3">
        <w:t>base &lt;- 10 ^ (digit - 1)</w:t>
      </w:r>
    </w:p>
    <w:p w:rsidR="00426C38" w:rsidRDefault="00E34677" w:rsidP="00426C38">
      <w:r>
        <w:t xml:space="preserve">    </w:t>
      </w:r>
      <w:r w:rsidR="00DF78A3">
        <w:t>ceiling(break_ / base) * base</w:t>
      </w:r>
    </w:p>
    <w:p w:rsidR="00426C38" w:rsidRDefault="00E34677" w:rsidP="00426C38">
      <w:r>
        <w:t xml:space="preserve">   </w:t>
      </w:r>
      <w:r w:rsidR="00DF78A3">
        <w:t>}</w:t>
      </w:r>
    </w:p>
    <w:p w:rsidR="00426C38" w:rsidRDefault="00E34677" w:rsidP="00426C38">
      <w:r>
        <w:t xml:space="preserve">  </w:t>
      </w:r>
      <w:r w:rsidR="00426C38">
        <w:t>}, bre</w:t>
      </w:r>
      <w:r w:rsidR="00DF78A3">
        <w:t>aks[-1], digits[-1]) %&gt;% unlist</w:t>
      </w:r>
    </w:p>
    <w:p w:rsidR="00426C38" w:rsidRDefault="00E34677" w:rsidP="00426C38">
      <w:r>
        <w:t xml:space="preserve">  </w:t>
      </w:r>
      <w:r w:rsidR="00DF78A3">
        <w:t>c(head, tail)</w:t>
      </w:r>
    </w:p>
    <w:p w:rsidR="00426C38" w:rsidRDefault="00E34677" w:rsidP="00426C38">
      <w:r>
        <w:t xml:space="preserve"> </w:t>
      </w:r>
      <w:r w:rsidR="00426C38">
        <w:t>}</w:t>
      </w:r>
      <w:r>
        <w:t xml:space="preserve"> </w:t>
      </w:r>
    </w:p>
    <w:p w:rsidR="00426C38" w:rsidRDefault="00E34677" w:rsidP="00426C38">
      <w:r>
        <w:lastRenderedPageBreak/>
        <w:t xml:space="preserve"> </w:t>
      </w:r>
      <w:r w:rsidR="00426C38">
        <w:t>#'Genera</w:t>
      </w:r>
      <w:r w:rsidR="00DF78A3">
        <w:t>te sample data for RFM analysis</w:t>
      </w:r>
    </w:p>
    <w:p w:rsidR="00426C38" w:rsidRDefault="00E34677" w:rsidP="00426C38">
      <w:r>
        <w:t xml:space="preserve"> </w:t>
      </w:r>
      <w:r w:rsidR="00426C38">
        <w:t>rfm_generate</w:t>
      </w:r>
      <w:r>
        <w:t xml:space="preserve">_data &lt;- function(id_num=1000, </w:t>
      </w:r>
    </w:p>
    <w:p w:rsidR="00426C38" w:rsidRDefault="00E34677" w:rsidP="00426C38">
      <w:r>
        <w:t xml:space="preserve">                </w:t>
      </w:r>
      <w:r w:rsidR="00426C38">
        <w:t>date_type=c("char",</w:t>
      </w:r>
      <w:r>
        <w:t xml:space="preserve"> "Date", "POSIXct", "POSIXlt"),</w:t>
      </w:r>
    </w:p>
    <w:p w:rsidR="00426C38" w:rsidRDefault="00E34677" w:rsidP="00426C38">
      <w:r>
        <w:t xml:space="preserve">                seed, ...) {</w:t>
      </w:r>
    </w:p>
    <w:p w:rsidR="00426C38" w:rsidRDefault="00E34677" w:rsidP="00426C38">
      <w:r>
        <w:t xml:space="preserve">  </w:t>
      </w:r>
      <w:r w:rsidR="00426C38">
        <w:t>da</w:t>
      </w:r>
      <w:r w:rsidR="00DF78A3">
        <w:t>te_type &lt;- match.arg(date_type)</w:t>
      </w:r>
    </w:p>
    <w:p w:rsidR="00426C38" w:rsidRDefault="00E34677" w:rsidP="00426C38">
      <w:r>
        <w:t xml:space="preserve">  </w:t>
      </w:r>
      <w:r w:rsidR="00426C38">
        <w:t>if(!missing(seed)) set.seed(seed)</w:t>
      </w:r>
    </w:p>
    <w:p w:rsidR="00426C38" w:rsidRDefault="00E34677" w:rsidP="00426C38">
      <w:r>
        <w:t xml:space="preserve">  </w:t>
      </w:r>
      <w:r w:rsidR="00426C38">
        <w:t>data &lt;- data_frame(id=seq_len(id_num), c</w:t>
      </w:r>
      <w:r w:rsidR="00DF78A3">
        <w:t>ount=rpois(id_num, lambda = 2))</w:t>
      </w:r>
    </w:p>
    <w:p w:rsidR="00426C38" w:rsidRDefault="00E34677" w:rsidP="00426C38">
      <w:r>
        <w:t xml:space="preserve">  </w:t>
      </w:r>
      <w:r w:rsidR="00426C38">
        <w:t>ids &lt;- apply(data, 1, function(x) rep(x[["i</w:t>
      </w:r>
      <w:r w:rsidR="00DF78A3">
        <w:t>d"]], x[["count"]])) %&gt;% unlist</w:t>
      </w:r>
    </w:p>
    <w:p w:rsidR="00426C38" w:rsidRDefault="00E34677" w:rsidP="00426C38">
      <w:r>
        <w:t xml:space="preserve">  </w:t>
      </w:r>
      <w:r w:rsidR="00DF78A3">
        <w:t>n &lt;- length(ids)</w:t>
      </w:r>
    </w:p>
    <w:p w:rsidR="00426C38" w:rsidRDefault="00E34677" w:rsidP="00426C38">
      <w:r>
        <w:t xml:space="preserve">  </w:t>
      </w:r>
      <w:r w:rsidR="00426C38">
        <w:t>payment &lt;- round(rgamma(n, sh</w:t>
      </w:r>
      <w:r w:rsidR="00DF78A3">
        <w:t>ape = 2, scale = 2) * 100) * 10</w:t>
      </w:r>
    </w:p>
    <w:p w:rsidR="00426C38" w:rsidRDefault="00E34677" w:rsidP="00426C38">
      <w:r>
        <w:t xml:space="preserve">  </w:t>
      </w:r>
      <w:r w:rsidR="00426C38">
        <w:t>if(da</w:t>
      </w:r>
      <w:r w:rsidR="00DF78A3">
        <w:t>te_type == "char") {</w:t>
      </w:r>
    </w:p>
    <w:p w:rsidR="00426C38" w:rsidRDefault="00E34677" w:rsidP="00426C38">
      <w:r>
        <w:t xml:space="preserve">   </w:t>
      </w:r>
      <w:r w:rsidR="00426C38">
        <w:t>date &lt;- rfm</w:t>
      </w:r>
      <w:r w:rsidR="00DF78A3">
        <w:t>_rdate(n, ...) %&gt;% as.character</w:t>
      </w:r>
    </w:p>
    <w:p w:rsidR="00426C38" w:rsidRDefault="00E34677" w:rsidP="00426C38">
      <w:r>
        <w:t xml:space="preserve">  </w:t>
      </w:r>
      <w:r w:rsidR="00426C38">
        <w:t>}</w:t>
      </w:r>
      <w:r w:rsidR="00DF78A3">
        <w:t xml:space="preserve"> else if(date_type == "Date") {</w:t>
      </w:r>
    </w:p>
    <w:p w:rsidR="00426C38" w:rsidRDefault="00E34677" w:rsidP="00426C38">
      <w:r>
        <w:t xml:space="preserve">   </w:t>
      </w:r>
      <w:r w:rsidR="00DF78A3">
        <w:t>date &lt;- rfm_rdate(n, ...)</w:t>
      </w:r>
    </w:p>
    <w:p w:rsidR="00426C38" w:rsidRDefault="00E34677" w:rsidP="00426C38">
      <w:r>
        <w:t xml:space="preserve">  </w:t>
      </w:r>
      <w:r w:rsidR="00426C38">
        <w:t>} e</w:t>
      </w:r>
      <w:r w:rsidR="00DF78A3">
        <w:t>lse if(date_type == "POSIXlt"){</w:t>
      </w:r>
    </w:p>
    <w:p w:rsidR="00426C38" w:rsidRDefault="00E34677" w:rsidP="00426C38">
      <w:r>
        <w:t xml:space="preserve">   </w:t>
      </w:r>
      <w:r w:rsidR="00426C38">
        <w:t>date &lt;- rfm_r</w:t>
      </w:r>
      <w:r w:rsidR="00DF78A3">
        <w:t>datetime(n, ...) %&gt;% as.POSIXlt</w:t>
      </w:r>
    </w:p>
    <w:p w:rsidR="00426C38" w:rsidRDefault="00E34677" w:rsidP="00426C38">
      <w:r>
        <w:t xml:space="preserve">  </w:t>
      </w:r>
      <w:r w:rsidR="00426C38">
        <w:t>} else if(date</w:t>
      </w:r>
      <w:r w:rsidR="00DF78A3">
        <w:t>_type == "POSIXct") {</w:t>
      </w:r>
    </w:p>
    <w:p w:rsidR="00426C38" w:rsidRDefault="00E34677" w:rsidP="00426C38">
      <w:r>
        <w:t xml:space="preserve">   date &lt;- rfm_rdatetime(n, ...)</w:t>
      </w:r>
    </w:p>
    <w:p w:rsidR="00426C38" w:rsidRDefault="00E34677" w:rsidP="00426C38">
      <w:r>
        <w:t xml:space="preserve">  }</w:t>
      </w:r>
    </w:p>
    <w:p w:rsidR="00426C38" w:rsidRDefault="00E34677" w:rsidP="00426C38">
      <w:r>
        <w:t xml:space="preserve">  </w:t>
      </w:r>
      <w:r w:rsidR="00426C38">
        <w:t>data_frame(id=ids, payment=pay</w:t>
      </w:r>
      <w:r>
        <w:t>ment, date=date) %&gt;% data.frame</w:t>
      </w:r>
    </w:p>
    <w:p w:rsidR="00426C38" w:rsidRDefault="00E34677" w:rsidP="00426C38">
      <w:r>
        <w:t xml:space="preserve"> </w:t>
      </w:r>
      <w:r w:rsidR="00426C38">
        <w:t>}</w:t>
      </w:r>
      <w:r>
        <w:t xml:space="preserve"> </w:t>
      </w:r>
    </w:p>
    <w:p w:rsidR="00426C38" w:rsidRDefault="00E34677" w:rsidP="00426C38">
      <w:r>
        <w:t xml:space="preserve"> </w:t>
      </w:r>
      <w:r w:rsidR="00426C38">
        <w:t>#</w:t>
      </w:r>
      <w:r>
        <w:t>Generating random Date sequence</w:t>
      </w:r>
    </w:p>
    <w:p w:rsidR="00426C38" w:rsidRDefault="00E34677" w:rsidP="00426C38">
      <w:r>
        <w:t xml:space="preserve"> </w:t>
      </w:r>
      <w:r w:rsidR="00426C38">
        <w:t>rfm_rdate &lt;- function(n, begin=as.Date("2010-12-01"), end</w:t>
      </w:r>
      <w:r>
        <w:t>=as.Date("2011-12-31"),</w:t>
      </w:r>
    </w:p>
    <w:p w:rsidR="00426C38" w:rsidRDefault="00E34677" w:rsidP="00426C38">
      <w:r>
        <w:t xml:space="preserve">            by="days", tz=Sys.timezone()) {</w:t>
      </w:r>
    </w:p>
    <w:p w:rsidR="00426C38" w:rsidRDefault="00E34677" w:rsidP="00426C38">
      <w:r>
        <w:t xml:space="preserve">  </w:t>
      </w:r>
      <w:r w:rsidR="00426C38">
        <w:t>if(is.character(begin))</w:t>
      </w:r>
      <w:r>
        <w:t xml:space="preserve"> begin &lt;- as.Date(begin, tz=tz)</w:t>
      </w:r>
    </w:p>
    <w:p w:rsidR="00426C38" w:rsidRDefault="00E34677" w:rsidP="00426C38">
      <w:r>
        <w:t xml:space="preserve">  </w:t>
      </w:r>
      <w:r w:rsidR="00426C38">
        <w:t>if(is.character(e</w:t>
      </w:r>
      <w:r>
        <w:t>nd)) end &lt;- as.Date(end, tz=tz)</w:t>
      </w:r>
    </w:p>
    <w:p w:rsidR="00426C38" w:rsidRDefault="00E34677" w:rsidP="00426C38">
      <w:r>
        <w:lastRenderedPageBreak/>
        <w:t xml:space="preserve">  </w:t>
      </w:r>
      <w:r w:rsidR="00426C38">
        <w:t>date_seq &lt;- seq(begi</w:t>
      </w:r>
      <w:r>
        <w:t>n, end - 1, by=by)</w:t>
      </w:r>
    </w:p>
    <w:p w:rsidR="00426C38" w:rsidRDefault="00E34677" w:rsidP="00426C38">
      <w:r>
        <w:t xml:space="preserve">  </w:t>
      </w:r>
      <w:r w:rsidR="00426C38">
        <w:t>sample(date</w:t>
      </w:r>
      <w:r>
        <w:t>_seq, size = n, replace = TRUE)</w:t>
      </w:r>
    </w:p>
    <w:p w:rsidR="00426C38" w:rsidRDefault="00E34677" w:rsidP="00426C38">
      <w:r>
        <w:t xml:space="preserve"> </w:t>
      </w:r>
      <w:r w:rsidR="00426C38">
        <w:t>}</w:t>
      </w:r>
    </w:p>
    <w:p w:rsidR="00426C38" w:rsidRDefault="00E34677" w:rsidP="00426C38">
      <w:r>
        <w:t xml:space="preserve"> </w:t>
      </w:r>
      <w:r w:rsidR="00426C38">
        <w:t>#Gener</w:t>
      </w:r>
      <w:r>
        <w:t>ating random dateteime sequence</w:t>
      </w:r>
    </w:p>
    <w:p w:rsidR="00426C38" w:rsidRDefault="00E34677" w:rsidP="00426C38">
      <w:r>
        <w:t xml:space="preserve"> </w:t>
      </w:r>
      <w:r w:rsidR="00426C38">
        <w:t>rfm_rdatetime &lt;- function(n, begin=as.POSIXct("20</w:t>
      </w:r>
      <w:r>
        <w:t xml:space="preserve">14-12-01", tz=Sys.timezone()), </w:t>
      </w:r>
    </w:p>
    <w:p w:rsidR="00426C38" w:rsidRDefault="00E34677" w:rsidP="00426C38">
      <w:r>
        <w:t xml:space="preserve">              </w:t>
      </w:r>
      <w:r w:rsidR="00426C38">
        <w:t>end=as.POSIXct("201</w:t>
      </w:r>
      <w:r>
        <w:t>5-01-01", tz=Sys.timezone())) {</w:t>
      </w:r>
    </w:p>
    <w:p w:rsidR="00426C38" w:rsidRDefault="00E34677" w:rsidP="00426C38">
      <w:r>
        <w:t xml:space="preserve">  </w:t>
      </w:r>
      <w:r w:rsidR="00426C38">
        <w:t>datetime_s</w:t>
      </w:r>
      <w:r>
        <w:t>eq &lt;- seq(begin, end, by="sec")</w:t>
      </w:r>
    </w:p>
    <w:p w:rsidR="00426C38" w:rsidRDefault="00E34677" w:rsidP="00426C38">
      <w:r>
        <w:t xml:space="preserve">  </w:t>
      </w:r>
      <w:r w:rsidR="00426C38">
        <w:t>datetime_seq &lt;- date</w:t>
      </w:r>
      <w:r>
        <w:t>time_seq[-length(datetime_seq)]</w:t>
      </w:r>
    </w:p>
    <w:p w:rsidR="00426C38" w:rsidRDefault="00E34677" w:rsidP="00426C38">
      <w:r>
        <w:t xml:space="preserve">  </w:t>
      </w:r>
      <w:r w:rsidR="00426C38">
        <w:t>sample(datetime</w:t>
      </w:r>
      <w:r>
        <w:t>_seq, size = n, replace = TRUE)</w:t>
      </w:r>
    </w:p>
    <w:p w:rsidR="00426C38" w:rsidRDefault="00E34677" w:rsidP="00426C38">
      <w:r>
        <w:t xml:space="preserve"> </w:t>
      </w:r>
      <w:r w:rsidR="00426C38">
        <w:t>}</w:t>
      </w:r>
      <w:r>
        <w:t xml:space="preserve">  </w:t>
      </w:r>
    </w:p>
    <w:p w:rsidR="00426C38" w:rsidRDefault="00426C38" w:rsidP="00426C38">
      <w:r>
        <w:t>#Output of RFM_Auto funcion</w:t>
      </w:r>
      <w:r w:rsidR="00E34677">
        <w:t xml:space="preserve">  </w:t>
      </w:r>
    </w:p>
    <w:p w:rsidR="00426C38" w:rsidRDefault="00E34677" w:rsidP="00426C38">
      <w:r>
        <w:t>Retail &lt;- rfm_auto(data)</w:t>
      </w:r>
    </w:p>
    <w:p w:rsidR="00426C38" w:rsidRDefault="00E34677" w:rsidP="00426C38">
      <w:r>
        <w:t>head(Retail$rfm)</w:t>
      </w:r>
    </w:p>
    <w:p w:rsidR="00426C38" w:rsidRDefault="00426C38" w:rsidP="00426C38">
      <w:r>
        <w:t>#Applying Breaks a</w:t>
      </w:r>
      <w:r w:rsidR="00E34677">
        <w:t>nd Classes for further analysis</w:t>
      </w:r>
    </w:p>
    <w:p w:rsidR="00426C38" w:rsidRDefault="00E34677" w:rsidP="00426C38">
      <w:r>
        <w:t>Retail$breaks</w:t>
      </w:r>
    </w:p>
    <w:p w:rsidR="00426C38" w:rsidRDefault="00E34677" w:rsidP="00426C38">
      <w:r>
        <w:t>Retail$classes</w:t>
      </w:r>
    </w:p>
    <w:p w:rsidR="00426C38" w:rsidRDefault="00426C38" w:rsidP="00426C38">
      <w:r>
        <w:t>#Analysing the o</w:t>
      </w:r>
      <w:r w:rsidR="00E34677">
        <w:t>utput for Recency and Frequency</w:t>
      </w:r>
    </w:p>
    <w:p w:rsidR="00426C38" w:rsidRDefault="00426C38" w:rsidP="00426C38">
      <w:r>
        <w:t>Reta</w:t>
      </w:r>
      <w:r w:rsidR="00E34677">
        <w:t>il$get_table("RF", M_slice=4:5)</w:t>
      </w:r>
    </w:p>
    <w:p w:rsidR="00426C38" w:rsidRDefault="00E34677" w:rsidP="00426C38">
      <w:r>
        <w:t>Retail$get_table("RF")</w:t>
      </w:r>
    </w:p>
    <w:p w:rsidR="00426C38" w:rsidRDefault="00426C38" w:rsidP="00426C38">
      <w:r>
        <w:t>#Ass</w:t>
      </w:r>
      <w:r w:rsidR="00E34677">
        <w:t>igning the name to the data set</w:t>
      </w:r>
    </w:p>
    <w:p w:rsidR="00426C38" w:rsidRDefault="00E34677" w:rsidP="00426C38">
      <w:r>
        <w:t>data &lt;- rfm_generate_data()</w:t>
      </w:r>
    </w:p>
    <w:p w:rsidR="00426C38" w:rsidRDefault="00E34677" w:rsidP="00426C38">
      <w:r>
        <w:t>head(data)</w:t>
      </w:r>
    </w:p>
    <w:p w:rsidR="00426C38" w:rsidRDefault="00E34677" w:rsidP="00426C38">
      <w:r>
        <w:t>Retail &lt;- rfm_auto(data)</w:t>
      </w:r>
    </w:p>
    <w:p w:rsidR="00426C38" w:rsidRDefault="00E34677" w:rsidP="00426C38">
      <w:r>
        <w:t>head(data)</w:t>
      </w:r>
    </w:p>
    <w:p w:rsidR="00426C38" w:rsidRDefault="00426C38" w:rsidP="00426C38">
      <w:r>
        <w:t>data &lt;- rfm_generate_data(10000, begin="2010-12-01", end = "2011-12-31", seed</w:t>
      </w:r>
      <w:r w:rsidR="00E34677">
        <w:t xml:space="preserve"> = 123)</w:t>
      </w:r>
    </w:p>
    <w:p w:rsidR="00426C38" w:rsidRDefault="00426C38" w:rsidP="00426C38">
      <w:r>
        <w:t>Retail &lt;- rfm_auto(da</w:t>
      </w:r>
      <w:r w:rsidR="00E34677">
        <w:t>ta, breaks=list(r=6, f=5, m=5))</w:t>
      </w:r>
    </w:p>
    <w:p w:rsidR="00426C38" w:rsidRDefault="00426C38" w:rsidP="00426C38">
      <w:r>
        <w:lastRenderedPageBreak/>
        <w:t>Retai</w:t>
      </w:r>
      <w:r w:rsidR="00E34677">
        <w:t>l$get_table ("RF", M_slice=4:5)</w:t>
      </w:r>
    </w:p>
    <w:p w:rsidR="00426C38" w:rsidRDefault="00426C38" w:rsidP="00426C38">
      <w:r>
        <w:t>#Clustering the customers based on the RFM values into three categories left_customers, leavi</w:t>
      </w:r>
      <w:r w:rsidR="00E34677">
        <w:t>ng_customers and good_customers</w:t>
      </w:r>
    </w:p>
    <w:p w:rsidR="00426C38" w:rsidRDefault="00426C38" w:rsidP="00426C38">
      <w:r>
        <w:t>left_customers &lt;- Retail$get_sliced_rfm(R_slice</w:t>
      </w:r>
      <w:r w:rsidR="00E34677">
        <w:t>=1:2, F_slice=2:5, M_slice=4:5)</w:t>
      </w:r>
    </w:p>
    <w:p w:rsidR="00426C38" w:rsidRDefault="00426C38" w:rsidP="00426C38">
      <w:r>
        <w:t>leaving_customers &lt;- Retail$get_sliced_rfm(R_slice = 3:4</w:t>
      </w:r>
      <w:r w:rsidR="00E34677">
        <w:t>, F_slice = 4:5, M_slice = 4:5)</w:t>
      </w:r>
    </w:p>
    <w:p w:rsidR="00426C38" w:rsidRDefault="00426C38" w:rsidP="00426C38">
      <w:r>
        <w:t>good_customers &lt;- Retail$get_sliced_rfm(R_slice = 5:6</w:t>
      </w:r>
      <w:r w:rsidR="00E34677">
        <w:t>, F_slice = 4:5, M_slice = 4:5)</w:t>
      </w:r>
    </w:p>
    <w:p w:rsidR="00426C38" w:rsidRDefault="00E34677" w:rsidP="00426C38">
      <w:r>
        <w:t>#Output of the clusters</w:t>
      </w:r>
    </w:p>
    <w:p w:rsidR="00426C38" w:rsidRDefault="00E34677" w:rsidP="00426C38">
      <w:r>
        <w:t>View(left_customers)</w:t>
      </w:r>
    </w:p>
    <w:p w:rsidR="00426C38" w:rsidRDefault="00E34677" w:rsidP="00426C38">
      <w:r>
        <w:t>View(leaving_customers)</w:t>
      </w:r>
    </w:p>
    <w:p w:rsidR="00426C38" w:rsidRDefault="00E34677" w:rsidP="00426C38">
      <w:r>
        <w:t>View(good_customers)</w:t>
      </w:r>
    </w:p>
    <w:p w:rsidR="00426C38" w:rsidRDefault="00426C38" w:rsidP="00426C38">
      <w:r>
        <w:t>#Extracting the data into text format for ma</w:t>
      </w:r>
      <w:r w:rsidR="00E34677">
        <w:t>rketing and promotions purposes</w:t>
      </w:r>
    </w:p>
    <w:p w:rsidR="00426C38" w:rsidRDefault="00426C38" w:rsidP="00426C38">
      <w:r>
        <w:t>write.table(left_customers, "D:/l</w:t>
      </w:r>
      <w:r w:rsidR="00E34677">
        <w:t>eft_customers.txt", sep = "\t")</w:t>
      </w:r>
    </w:p>
    <w:p w:rsidR="00426C38" w:rsidRDefault="00426C38" w:rsidP="00426C38">
      <w:r>
        <w:t>write.table(leaving_customers, "D:/lea</w:t>
      </w:r>
      <w:r w:rsidR="00E34677">
        <w:t>ving_customers.txt", sep= "\t")</w:t>
      </w:r>
    </w:p>
    <w:p w:rsidR="00426C38" w:rsidRDefault="00426C38" w:rsidP="00426C38">
      <w:r>
        <w:t>write.table(good_customers, "D:/good_customers.txt", sep= "\t")</w:t>
      </w:r>
    </w:p>
    <w:p w:rsidR="00426C38" w:rsidRPr="00426C38" w:rsidRDefault="00426C38" w:rsidP="00C17159"/>
    <w:sectPr w:rsidR="00426C38" w:rsidRPr="00426C38">
      <w:footerReference w:type="default" r:id="rId11"/>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2754" w:rsidRDefault="001E2754" w:rsidP="00C6554A">
      <w:pPr>
        <w:spacing w:before="0" w:after="0" w:line="240" w:lineRule="auto"/>
      </w:pPr>
      <w:r>
        <w:separator/>
      </w:r>
    </w:p>
  </w:endnote>
  <w:endnote w:type="continuationSeparator" w:id="0">
    <w:p w:rsidR="001E2754" w:rsidRDefault="001E2754"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4677" w:rsidRDefault="00E34677">
    <w:pPr>
      <w:pStyle w:val="Footer"/>
    </w:pPr>
    <w:r>
      <w:t xml:space="preserve">Page </w:t>
    </w:r>
    <w:r>
      <w:fldChar w:fldCharType="begin"/>
    </w:r>
    <w:r>
      <w:instrText xml:space="preserve"> PAGE  \* Arabic  \* MERGEFORMAT </w:instrText>
    </w:r>
    <w:r>
      <w:fldChar w:fldCharType="separate"/>
    </w:r>
    <w:r w:rsidR="00C02BDE">
      <w:rPr>
        <w:noProof/>
      </w:rPr>
      <w:t>14</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2754" w:rsidRDefault="001E2754" w:rsidP="00C6554A">
      <w:pPr>
        <w:spacing w:before="0" w:after="0" w:line="240" w:lineRule="auto"/>
      </w:pPr>
      <w:r>
        <w:separator/>
      </w:r>
    </w:p>
  </w:footnote>
  <w:footnote w:type="continuationSeparator" w:id="0">
    <w:p w:rsidR="001E2754" w:rsidRDefault="001E2754"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BC94C59"/>
    <w:multiLevelType w:val="hybridMultilevel"/>
    <w:tmpl w:val="746E13A4"/>
    <w:lvl w:ilvl="0" w:tplc="B24A6872">
      <w:numFmt w:val="bullet"/>
      <w:lvlText w:val="-"/>
      <w:lvlJc w:val="left"/>
      <w:pPr>
        <w:ind w:left="720" w:hanging="360"/>
      </w:pPr>
      <w:rPr>
        <w:rFonts w:ascii="Constantia" w:eastAsiaTheme="minorHAnsi"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3F05A00"/>
    <w:multiLevelType w:val="hybridMultilevel"/>
    <w:tmpl w:val="67D4B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195"/>
    <w:rsid w:val="001E2754"/>
    <w:rsid w:val="00213195"/>
    <w:rsid w:val="002554CD"/>
    <w:rsid w:val="00293B83"/>
    <w:rsid w:val="002B4294"/>
    <w:rsid w:val="002D4153"/>
    <w:rsid w:val="00333D0D"/>
    <w:rsid w:val="00353B7C"/>
    <w:rsid w:val="00426C38"/>
    <w:rsid w:val="00451C76"/>
    <w:rsid w:val="004C049F"/>
    <w:rsid w:val="005000E2"/>
    <w:rsid w:val="0057699C"/>
    <w:rsid w:val="006A3CE7"/>
    <w:rsid w:val="00BA56D3"/>
    <w:rsid w:val="00C02BDE"/>
    <w:rsid w:val="00C17159"/>
    <w:rsid w:val="00C6554A"/>
    <w:rsid w:val="00DF78A3"/>
    <w:rsid w:val="00E34677"/>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22DEC9"/>
  <w15:chartTrackingRefBased/>
  <w15:docId w15:val="{2E69EEEC-099C-401E-8AB5-38F5F164B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C171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kka\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photo.dotx</Template>
  <TotalTime>82</TotalTime>
  <Pages>15</Pages>
  <Words>2017</Words>
  <Characters>11498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Jakkam</dc:creator>
  <cp:keywords/>
  <dc:description/>
  <cp:lastModifiedBy>Aditya Jakkam</cp:lastModifiedBy>
  <cp:revision>3</cp:revision>
  <dcterms:created xsi:type="dcterms:W3CDTF">2017-04-27T04:01:00Z</dcterms:created>
  <dcterms:modified xsi:type="dcterms:W3CDTF">2017-12-28T21:43:00Z</dcterms:modified>
</cp:coreProperties>
</file>